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AFB0" w14:textId="77777777" w:rsidR="00130FCF" w:rsidRDefault="00130FCF">
      <w:pPr>
        <w:pStyle w:val="NoSpacing"/>
      </w:pPr>
    </w:p>
    <w:p w14:paraId="7DCF269D" w14:textId="77777777" w:rsidR="00130FCF" w:rsidRDefault="00130FCF">
      <w:pPr>
        <w:pStyle w:val="NoSpacing"/>
      </w:pPr>
    </w:p>
    <w:p w14:paraId="73B61B4D" w14:textId="77777777" w:rsidR="00130FCF" w:rsidRDefault="00130FCF">
      <w:pPr>
        <w:pStyle w:val="NoSpacing"/>
      </w:pPr>
    </w:p>
    <w:p w14:paraId="075E50CB" w14:textId="77777777" w:rsidR="00237982" w:rsidRDefault="00237982">
      <w:pPr>
        <w:pStyle w:val="NoSpacing"/>
      </w:pPr>
    </w:p>
    <w:p w14:paraId="3B415AE5" w14:textId="77777777" w:rsidR="00B533B4" w:rsidRDefault="00B533B4" w:rsidP="008066F3">
      <w:pPr>
        <w:pStyle w:val="NoSpacing"/>
        <w:jc w:val="center"/>
        <w:rPr>
          <w:b/>
        </w:rPr>
      </w:pPr>
    </w:p>
    <w:p w14:paraId="677CA2C5" w14:textId="77777777" w:rsidR="00B533B4" w:rsidRDefault="00B533B4" w:rsidP="008066F3">
      <w:pPr>
        <w:pStyle w:val="NoSpacing"/>
        <w:jc w:val="center"/>
        <w:rPr>
          <w:b/>
        </w:rPr>
      </w:pPr>
    </w:p>
    <w:p w14:paraId="677D2C07" w14:textId="77777777" w:rsidR="00B533B4" w:rsidRDefault="00B533B4" w:rsidP="008066F3">
      <w:pPr>
        <w:pStyle w:val="NoSpacing"/>
        <w:jc w:val="center"/>
        <w:rPr>
          <w:b/>
        </w:rPr>
      </w:pPr>
    </w:p>
    <w:p w14:paraId="525D92C7" w14:textId="77777777" w:rsidR="002256CA" w:rsidRDefault="002256CA" w:rsidP="008066F3">
      <w:pPr>
        <w:pStyle w:val="NoSpacing"/>
        <w:jc w:val="center"/>
        <w:rPr>
          <w:b/>
        </w:rPr>
      </w:pPr>
    </w:p>
    <w:p w14:paraId="44D94700" w14:textId="71F54265" w:rsidR="004B2CE4" w:rsidRDefault="00474B0D" w:rsidP="009824F2">
      <w:pPr>
        <w:pStyle w:val="NoSpacing"/>
        <w:jc w:val="center"/>
        <w:rPr>
          <w:b/>
        </w:rPr>
      </w:pPr>
      <w:r>
        <w:rPr>
          <w:b/>
        </w:rPr>
        <w:t>7-2</w:t>
      </w:r>
      <w:r w:rsidR="001443DA">
        <w:rPr>
          <w:b/>
        </w:rPr>
        <w:t xml:space="preserve"> </w:t>
      </w:r>
      <w:r>
        <w:rPr>
          <w:b/>
        </w:rPr>
        <w:t>Final Project</w:t>
      </w:r>
      <w:r w:rsidR="008F5CF8">
        <w:rPr>
          <w:b/>
        </w:rPr>
        <w:t xml:space="preserve">: </w:t>
      </w:r>
      <w:r>
        <w:rPr>
          <w:b/>
        </w:rPr>
        <w:t>Reflection</w:t>
      </w:r>
    </w:p>
    <w:p w14:paraId="4A5C0365" w14:textId="46FB1661" w:rsidR="00130FCF" w:rsidRDefault="00130FCF" w:rsidP="00130FCF">
      <w:pPr>
        <w:pStyle w:val="NoSpacing"/>
        <w:jc w:val="center"/>
        <w:rPr>
          <w:b/>
          <w:bCs/>
        </w:rPr>
      </w:pPr>
    </w:p>
    <w:p w14:paraId="2996552A" w14:textId="3C02BF1C" w:rsidR="00130FCF" w:rsidRDefault="00130FCF" w:rsidP="00130FCF">
      <w:pPr>
        <w:pStyle w:val="NoSpacing"/>
        <w:jc w:val="center"/>
      </w:pPr>
      <w:r>
        <w:t>Alex Baires</w:t>
      </w:r>
    </w:p>
    <w:p w14:paraId="7B68335A" w14:textId="2994D361" w:rsidR="00130FCF" w:rsidRDefault="00130FCF" w:rsidP="00130FCF">
      <w:pPr>
        <w:pStyle w:val="NoSpacing"/>
        <w:jc w:val="center"/>
      </w:pPr>
      <w:r>
        <w:t>Southern New Hampshire University</w:t>
      </w:r>
    </w:p>
    <w:p w14:paraId="3476610D" w14:textId="58279A14" w:rsidR="00130FCF" w:rsidRDefault="008F5CF8" w:rsidP="00130FCF">
      <w:pPr>
        <w:pStyle w:val="NoSpacing"/>
        <w:jc w:val="center"/>
      </w:pPr>
      <w:r>
        <w:t>CS-330-J8767 Computer Graphics and Visualization</w:t>
      </w:r>
    </w:p>
    <w:p w14:paraId="28B7C0EB" w14:textId="459622A7" w:rsidR="00130FCF" w:rsidRDefault="00130FCF" w:rsidP="00130FCF">
      <w:pPr>
        <w:pStyle w:val="NoSpacing"/>
        <w:jc w:val="center"/>
      </w:pPr>
      <w:r>
        <w:t xml:space="preserve">Professor </w:t>
      </w:r>
      <w:r w:rsidR="00D973BE">
        <w:t>Eugenio Rodriguez</w:t>
      </w:r>
    </w:p>
    <w:p w14:paraId="7EE3189D" w14:textId="245C7CE2" w:rsidR="00130FCF" w:rsidRDefault="00474B0D" w:rsidP="00474B0D">
      <w:pPr>
        <w:pStyle w:val="NoSpacing"/>
        <w:jc w:val="center"/>
      </w:pPr>
      <w:r>
        <w:t>February</w:t>
      </w:r>
      <w:r w:rsidR="00D973BE">
        <w:t xml:space="preserve"> </w:t>
      </w:r>
      <w:r w:rsidR="001443DA">
        <w:t>2</w:t>
      </w:r>
      <w:r>
        <w:t>5</w:t>
      </w:r>
      <w:r w:rsidRPr="00474B0D">
        <w:rPr>
          <w:vertAlign w:val="superscript"/>
        </w:rPr>
        <w:t>th</w:t>
      </w:r>
      <w:r w:rsidR="00D973BE">
        <w:t>, 202</w:t>
      </w:r>
      <w:r>
        <w:t>4</w:t>
      </w:r>
    </w:p>
    <w:p w14:paraId="32880F17" w14:textId="77777777" w:rsidR="00130FCF" w:rsidRDefault="00130FCF" w:rsidP="00130FCF">
      <w:pPr>
        <w:pStyle w:val="NoSpacing"/>
        <w:jc w:val="center"/>
      </w:pPr>
    </w:p>
    <w:p w14:paraId="4D7DF3D3" w14:textId="77777777" w:rsidR="00130FCF" w:rsidRPr="00130FCF" w:rsidRDefault="00130FCF" w:rsidP="00130FCF">
      <w:pPr>
        <w:pStyle w:val="NoSpacing"/>
        <w:jc w:val="center"/>
      </w:pPr>
    </w:p>
    <w:p w14:paraId="791A9F06" w14:textId="77777777" w:rsidR="00130FCF" w:rsidRDefault="00130FCF">
      <w:pPr>
        <w:pStyle w:val="NoSpacing"/>
      </w:pPr>
    </w:p>
    <w:p w14:paraId="5D81C72D" w14:textId="77777777" w:rsidR="00130FCF" w:rsidRDefault="00130FCF">
      <w:pPr>
        <w:pStyle w:val="NoSpacing"/>
      </w:pPr>
    </w:p>
    <w:p w14:paraId="11D3E919" w14:textId="77777777" w:rsidR="00130FCF" w:rsidRDefault="00130FCF">
      <w:pPr>
        <w:pStyle w:val="NoSpacing"/>
      </w:pPr>
    </w:p>
    <w:p w14:paraId="54A8ED65" w14:textId="27945F6B" w:rsidR="00A528E4" w:rsidRDefault="00A528E4" w:rsidP="00B533B4">
      <w:pPr>
        <w:ind w:firstLine="0"/>
      </w:pPr>
    </w:p>
    <w:p w14:paraId="1602ADAF" w14:textId="7D392938" w:rsidR="008E4E10" w:rsidRDefault="008E4E10" w:rsidP="00A528E4">
      <w:pPr>
        <w:ind w:firstLine="0"/>
      </w:pPr>
    </w:p>
    <w:p w14:paraId="6E6068A4" w14:textId="0B0CFE3F" w:rsidR="0057118B" w:rsidRDefault="0057118B" w:rsidP="00345354">
      <w:pPr>
        <w:ind w:firstLine="0"/>
      </w:pPr>
    </w:p>
    <w:p w14:paraId="2CBF9034" w14:textId="17E66582" w:rsidR="00345354" w:rsidRDefault="00345354" w:rsidP="00345354">
      <w:pPr>
        <w:ind w:firstLine="0"/>
      </w:pPr>
      <w:r>
        <w:lastRenderedPageBreak/>
        <w:tab/>
      </w:r>
      <w:r w:rsidR="00056E0E">
        <w:t>Working on this project was a labor of love.</w:t>
      </w:r>
      <w:r w:rsidR="00747F47">
        <w:t xml:space="preserve"> It </w:t>
      </w:r>
      <w:r w:rsidR="006635D8">
        <w:t>enabled</w:t>
      </w:r>
      <w:r w:rsidR="00010346">
        <w:t xml:space="preserve"> me to combine m</w:t>
      </w:r>
      <w:r w:rsidR="00956B13">
        <w:t>y ability to troubleshoot</w:t>
      </w:r>
      <w:r w:rsidR="00805A5D">
        <w:t xml:space="preserve"> 3D video games, my proficiency in C++, and my creative side</w:t>
      </w:r>
      <w:r w:rsidR="00EE24CD">
        <w:t xml:space="preserve">. My sister is an artist, and she was floored with how </w:t>
      </w:r>
      <w:r w:rsidR="000C121D">
        <w:t xml:space="preserve">one can use matrix and vector operations to create </w:t>
      </w:r>
      <w:r w:rsidR="005B30F1">
        <w:t xml:space="preserve">3D </w:t>
      </w:r>
      <w:r w:rsidR="000C121D">
        <w:t xml:space="preserve">effects (like </w:t>
      </w:r>
      <w:r w:rsidR="005B30F1">
        <w:t>lighting and perspective)</w:t>
      </w:r>
      <w:r w:rsidR="00034070">
        <w:t>,</w:t>
      </w:r>
      <w:r w:rsidR="005B30F1">
        <w:t xml:space="preserve"> </w:t>
      </w:r>
      <w:proofErr w:type="gramStart"/>
      <w:r w:rsidR="00034070">
        <w:t>similar to</w:t>
      </w:r>
      <w:proofErr w:type="gramEnd"/>
      <w:r w:rsidR="00034070">
        <w:t xml:space="preserve"> the processes she learned in her formal training.</w:t>
      </w:r>
      <w:r w:rsidR="00AE0B36">
        <w:tab/>
      </w:r>
    </w:p>
    <w:p w14:paraId="5BD86F37" w14:textId="4E36F78E" w:rsidR="00754852" w:rsidRDefault="002E716E" w:rsidP="00345354">
      <w:pPr>
        <w:ind w:firstLine="0"/>
      </w:pPr>
      <w:r>
        <w:tab/>
      </w:r>
      <w:r w:rsidR="00EB13BA">
        <w:t>My choices</w:t>
      </w:r>
      <w:r>
        <w:t xml:space="preserve"> when </w:t>
      </w:r>
      <w:r w:rsidR="00EB13BA">
        <w:t>creating</w:t>
      </w:r>
      <w:r>
        <w:t xml:space="preserve"> this project could be divided into </w:t>
      </w:r>
      <w:r w:rsidR="00EB13BA">
        <w:t xml:space="preserve">design and development. </w:t>
      </w:r>
      <w:r w:rsidR="00852C3A">
        <w:t>The design portion consisted of determining suitable objects</w:t>
      </w:r>
      <w:r w:rsidR="00B33D8E">
        <w:t xml:space="preserve"> to render in OpenGL. </w:t>
      </w:r>
      <w:r w:rsidR="00F20F07">
        <w:t>I intended</w:t>
      </w:r>
      <w:r w:rsidR="00AD57E9">
        <w:t xml:space="preserve"> to choose </w:t>
      </w:r>
      <w:r w:rsidR="00BD79A6">
        <w:t>complex</w:t>
      </w:r>
      <w:r w:rsidR="00C623BB">
        <w:t xml:space="preserve"> yet</w:t>
      </w:r>
      <w:r w:rsidR="00BD79A6">
        <w:t xml:space="preserve"> s</w:t>
      </w:r>
      <w:r w:rsidR="00AA5979">
        <w:t>traightforward</w:t>
      </w:r>
      <w:r w:rsidR="00BD79A6">
        <w:t xml:space="preserve"> shapes that were visually interesting</w:t>
      </w:r>
      <w:r w:rsidR="00C623BB">
        <w:t xml:space="preserve"> while gradually in</w:t>
      </w:r>
      <w:r w:rsidR="00F20F07">
        <w:t xml:space="preserve">creasing their </w:t>
      </w:r>
      <w:r w:rsidR="00506109">
        <w:t xml:space="preserve">rendering </w:t>
      </w:r>
      <w:r w:rsidR="00F20F07">
        <w:t xml:space="preserve">difficulty. </w:t>
      </w:r>
      <w:r w:rsidR="008B32E2">
        <w:t xml:space="preserve">The selenite crystal was a </w:t>
      </w:r>
      <w:proofErr w:type="gramStart"/>
      <w:r w:rsidR="0073554E">
        <w:t>stepping stone</w:t>
      </w:r>
      <w:proofErr w:type="gramEnd"/>
      <w:r w:rsidR="0073554E">
        <w:t>, allowing me to combine the two shapes</w:t>
      </w:r>
      <w:r w:rsidR="00767ED4">
        <w:t xml:space="preserve"> I created from the first 3D model tutorial and assignment.</w:t>
      </w:r>
      <w:r w:rsidR="00324837">
        <w:t xml:space="preserve"> Though simple, it</w:t>
      </w:r>
      <w:r w:rsidR="008E7941">
        <w:t xml:space="preserve">s reflective and rough qualities enabled me to further refine </w:t>
      </w:r>
      <w:r w:rsidR="00FD01EA">
        <w:t>the</w:t>
      </w:r>
      <w:r w:rsidR="008E7941">
        <w:t xml:space="preserve"> </w:t>
      </w:r>
      <w:r w:rsidR="00AA5979">
        <w:t>final project's lighting effects and texture filtering</w:t>
      </w:r>
      <w:r w:rsidR="003906C4">
        <w:t xml:space="preserve">. </w:t>
      </w:r>
      <w:r w:rsidR="00FE671C">
        <w:t>I applied the lessons learned</w:t>
      </w:r>
      <w:r w:rsidR="000633AB">
        <w:t xml:space="preserve"> from creating this model</w:t>
      </w:r>
      <w:r w:rsidR="00FE671C">
        <w:t xml:space="preserve"> to the rest of my objects</w:t>
      </w:r>
      <w:r w:rsidR="000275EE">
        <w:t xml:space="preserve">. The traffic cone was a natural progression because it had a conical top with a rectangular base. </w:t>
      </w:r>
      <w:r w:rsidR="00F92E98">
        <w:t xml:space="preserve">The solar system sphere with </w:t>
      </w:r>
      <w:r w:rsidR="00754852">
        <w:t xml:space="preserve">a </w:t>
      </w:r>
      <w:r w:rsidR="00F92E98">
        <w:t>pedestal</w:t>
      </w:r>
      <w:r w:rsidR="00754852">
        <w:t xml:space="preserve"> serves as the centerpiece of my scene. I created a custom tapered polygon mesh for the bottom</w:t>
      </w:r>
      <w:r w:rsidR="00BB6F95">
        <w:t>.</w:t>
      </w:r>
      <w:r w:rsidR="009B6366">
        <w:t xml:space="preserve"> Additionally, I</w:t>
      </w:r>
      <w:r w:rsidR="00754852">
        <w:t xml:space="preserve"> used an algorithm that </w:t>
      </w:r>
      <w:r w:rsidR="00BB6F95">
        <w:t>produc</w:t>
      </w:r>
      <w:r w:rsidR="00754852">
        <w:t xml:space="preserve">es a procedurally generated sphere found in the book </w:t>
      </w:r>
      <w:r w:rsidR="00754852">
        <w:rPr>
          <w:i/>
          <w:iCs/>
        </w:rPr>
        <w:t>Computer Graphics Programming in OpenGL with C++</w:t>
      </w:r>
      <w:r w:rsidR="00754852">
        <w:t xml:space="preserve"> by V. Scott Gordon and John Clevenger.</w:t>
      </w:r>
      <w:r w:rsidR="00817997">
        <w:t xml:space="preserve"> I </w:t>
      </w:r>
      <w:r w:rsidR="00255224">
        <w:t>used different material</w:t>
      </w:r>
      <w:r w:rsidR="008B6520">
        <w:t xml:space="preserve"> properties in a struct inside of my fragment shader for each </w:t>
      </w:r>
      <w:r w:rsidR="00B0520D">
        <w:t>model</w:t>
      </w:r>
      <w:r w:rsidR="00BA4FAC">
        <w:t>.</w:t>
      </w:r>
      <w:r w:rsidR="00B0520D">
        <w:t xml:space="preserve"> </w:t>
      </w:r>
      <w:r w:rsidR="00BA4FAC">
        <w:t>T</w:t>
      </w:r>
      <w:r w:rsidR="00B0520D">
        <w:t>he</w:t>
      </w:r>
      <w:r w:rsidR="00BA4FAC">
        <w:t xml:space="preserve"> resulting</w:t>
      </w:r>
      <w:r w:rsidR="00B0520D">
        <w:t xml:space="preserve"> effect of the sphere’s silver material reflecting each light source</w:t>
      </w:r>
      <w:r w:rsidR="00BA4FAC">
        <w:t xml:space="preserve"> was aesthetically pleasing, which made it challenging to texture.</w:t>
      </w:r>
      <w:r w:rsidR="009E563F">
        <w:t xml:space="preserve"> </w:t>
      </w:r>
      <w:r w:rsidR="00B61C39">
        <w:t xml:space="preserve">Instead of texturing, </w:t>
      </w:r>
      <w:r w:rsidR="009E563F">
        <w:t xml:space="preserve">I decided </w:t>
      </w:r>
      <w:r w:rsidR="00B61C39">
        <w:t xml:space="preserve">to </w:t>
      </w:r>
      <w:r w:rsidR="00712738">
        <w:t>recreate the globe with its small planetary spheres</w:t>
      </w:r>
      <w:r w:rsidR="00E60FD9">
        <w:t xml:space="preserve"> by using</w:t>
      </w:r>
      <w:r w:rsidR="0001274D">
        <w:t xml:space="preserve"> GL_BLEND and alpha values to </w:t>
      </w:r>
      <w:r w:rsidR="005C558B">
        <w:t xml:space="preserve">make the </w:t>
      </w:r>
      <w:r w:rsidR="00BE6AF6">
        <w:t>parent, encompassing</w:t>
      </w:r>
      <w:r w:rsidR="0082078F">
        <w:t xml:space="preserve"> </w:t>
      </w:r>
      <w:r w:rsidR="005C558B">
        <w:t>sphere transparent</w:t>
      </w:r>
      <w:r w:rsidR="00932C39">
        <w:t xml:space="preserve"> within its own fragment and vertex shaders. The challenge was the order in which the objects would be rendered</w:t>
      </w:r>
      <w:r w:rsidR="00C64681">
        <w:t xml:space="preserve">; the sphere would have to be rendered last to see the rest of the objects </w:t>
      </w:r>
      <w:r w:rsidR="00BE6AF6">
        <w:t xml:space="preserve">(both the planets and the other models) </w:t>
      </w:r>
      <w:r w:rsidR="00C64681">
        <w:t>through i</w:t>
      </w:r>
      <w:r w:rsidR="00B61C39">
        <w:t>ts surface.</w:t>
      </w:r>
      <w:r w:rsidR="00AA3A8C">
        <w:t xml:space="preserve"> </w:t>
      </w:r>
      <w:r w:rsidR="00F52AE8">
        <w:t>To prevent artifacts</w:t>
      </w:r>
      <w:r w:rsidR="00C92BB6">
        <w:t xml:space="preserve"> </w:t>
      </w:r>
      <w:r w:rsidR="00C92BB6">
        <w:lastRenderedPageBreak/>
        <w:t>caused</w:t>
      </w:r>
      <w:r w:rsidR="00776271">
        <w:t xml:space="preserve"> from rendering </w:t>
      </w:r>
      <w:r w:rsidR="00C92BB6">
        <w:t xml:space="preserve">the sphere’s </w:t>
      </w:r>
      <w:r w:rsidR="00776271">
        <w:t>triangles out of order</w:t>
      </w:r>
      <w:r w:rsidR="00C92BB6">
        <w:t>, I</w:t>
      </w:r>
      <w:r w:rsidR="00AA3A8C">
        <w:t xml:space="preserve"> also </w:t>
      </w:r>
      <w:r w:rsidR="00503080">
        <w:t xml:space="preserve">used a two-pass blending solution, where I first enabled </w:t>
      </w:r>
      <w:r w:rsidR="0091619F">
        <w:t>front</w:t>
      </w:r>
      <w:r w:rsidR="00713866">
        <w:t xml:space="preserve">-face culling to </w:t>
      </w:r>
      <w:r w:rsidR="002172C3">
        <w:t>generate</w:t>
      </w:r>
      <w:r w:rsidR="00713866">
        <w:t xml:space="preserve"> the rear of the sphere and then enabled back-</w:t>
      </w:r>
      <w:r w:rsidR="0091619F">
        <w:t>face culling to render the front.</w:t>
      </w:r>
      <w:r w:rsidR="00C67B02">
        <w:t xml:space="preserve"> </w:t>
      </w:r>
      <w:r w:rsidR="000570A1">
        <w:t>In contrast, if I had used a texture effect, I would not have accomplished the</w:t>
      </w:r>
      <w:r w:rsidR="0055419C">
        <w:t xml:space="preserve"> miniaturized 3D scale of the solar system within the sphere.</w:t>
      </w:r>
    </w:p>
    <w:p w14:paraId="66F4B711" w14:textId="1C8E09C6" w:rsidR="004A6623" w:rsidRDefault="004A6623" w:rsidP="00345354">
      <w:pPr>
        <w:ind w:firstLine="0"/>
      </w:pPr>
      <w:r>
        <w:tab/>
        <w:t xml:space="preserve">The </w:t>
      </w:r>
      <w:r w:rsidR="0055419C">
        <w:t xml:space="preserve">model of the </w:t>
      </w:r>
      <w:r>
        <w:t xml:space="preserve">Imperial TIE Fighter from </w:t>
      </w:r>
      <w:r>
        <w:rPr>
          <w:i/>
          <w:iCs/>
        </w:rPr>
        <w:t>Star Wars</w:t>
      </w:r>
      <w:r>
        <w:t xml:space="preserve"> is a culmination of the work I completed throughout the class</w:t>
      </w:r>
      <w:r w:rsidR="008650B3">
        <w:t xml:space="preserve"> and </w:t>
      </w:r>
      <w:r w:rsidR="00522547">
        <w:t>my development decisions</w:t>
      </w:r>
      <w:r>
        <w:t xml:space="preserve">. </w:t>
      </w:r>
      <w:r w:rsidR="006E421A">
        <w:t>It is a hierarchal model c</w:t>
      </w:r>
      <w:r w:rsidR="004B2A8F">
        <w:t>onsisting of about</w:t>
      </w:r>
      <w:r w:rsidR="007D58BB">
        <w:t xml:space="preserve"> 29 </w:t>
      </w:r>
      <w:r w:rsidR="00F679FB">
        <w:t xml:space="preserve">primitive shapes, </w:t>
      </w:r>
      <w:r w:rsidR="006E421A">
        <w:t xml:space="preserve">and </w:t>
      </w:r>
      <w:r w:rsidR="00F679FB">
        <w:t>this model could only be accomplished because of my decision to utilize a matrix stack data structure during development. The view matrix is pushed onto the stack, and each model has a parent shape</w:t>
      </w:r>
      <w:r w:rsidR="001F15C1">
        <w:t xml:space="preserve"> (in the TIE Fighter’s case, the spherical cockpit)</w:t>
      </w:r>
      <w:r w:rsidR="00F679FB">
        <w:t xml:space="preserve"> with </w:t>
      </w:r>
      <w:r w:rsidR="00266949">
        <w:t>translation</w:t>
      </w:r>
      <w:r w:rsidR="00CF1045">
        <w:t>, rotation</w:t>
      </w:r>
      <w:r w:rsidR="00AE0876">
        <w:t>,</w:t>
      </w:r>
      <w:r w:rsidR="00CF1045">
        <w:t xml:space="preserve"> and scale</w:t>
      </w:r>
      <w:r w:rsidR="00464A63">
        <w:t xml:space="preserve"> matrices added to the stack. </w:t>
      </w:r>
      <w:r w:rsidR="00AE0876">
        <w:t>T</w:t>
      </w:r>
      <w:r w:rsidR="001F15C1">
        <w:t>he additional shapes (like the wings) are child shapes</w:t>
      </w:r>
      <w:r w:rsidR="00266949">
        <w:t xml:space="preserve"> of the cockpit and inherit its positioning. Adjustments to the child shapes are relative to the parent shape, making it easier </w:t>
      </w:r>
      <w:r w:rsidR="003D1723">
        <w:t>to move them within the model’s local space.</w:t>
      </w:r>
      <w:r w:rsidR="00D511B2">
        <w:t xml:space="preserve"> </w:t>
      </w:r>
      <w:r w:rsidR="000C0A4B">
        <w:t xml:space="preserve">A drawback to this approach is </w:t>
      </w:r>
      <w:r w:rsidR="000A411B">
        <w:t>its complexity</w:t>
      </w:r>
      <w:r w:rsidR="000C0A4B">
        <w:t xml:space="preserve"> when multiple matrices are in the stack, but I had a pen and paper handy to keep track. </w:t>
      </w:r>
      <w:r w:rsidR="000A411B">
        <w:t>Another option would have been to m</w:t>
      </w:r>
      <w:r w:rsidR="00EC0A23">
        <w:t>anually multiply each child model matrix by the parent model-view matrix</w:t>
      </w:r>
      <w:r w:rsidR="00E8499E">
        <w:t>, but this would have been complicated and time-consuming.</w:t>
      </w:r>
    </w:p>
    <w:p w14:paraId="3EAC7CEE" w14:textId="62B4F3DD" w:rsidR="008A14BA" w:rsidRDefault="008A14BA" w:rsidP="00345354">
      <w:pPr>
        <w:ind w:firstLine="0"/>
      </w:pPr>
      <w:r>
        <w:tab/>
      </w:r>
      <w:r w:rsidR="00C85543">
        <w:t>The scene was designed to be navigated with keyboard and mouse input devices</w:t>
      </w:r>
      <w:r w:rsidR="00853FEF">
        <w:t xml:space="preserve"> using the </w:t>
      </w:r>
      <w:proofErr w:type="spellStart"/>
      <w:r w:rsidR="00853FEF" w:rsidRPr="0015757B">
        <w:rPr>
          <w:rFonts w:ascii="Lucida Console" w:hAnsi="Lucida Console"/>
          <w:sz w:val="20"/>
          <w:szCs w:val="20"/>
        </w:rPr>
        <w:t>Camera.h</w:t>
      </w:r>
      <w:proofErr w:type="spellEnd"/>
      <w:r w:rsidR="00853FEF">
        <w:t xml:space="preserve"> class</w:t>
      </w:r>
      <w:r w:rsidR="00136CD9">
        <w:t xml:space="preserve"> and functions</w:t>
      </w:r>
      <w:r w:rsidR="00853FEF">
        <w:t xml:space="preserve"> from </w:t>
      </w:r>
      <w:proofErr w:type="spellStart"/>
      <w:r w:rsidR="00136CD9">
        <w:rPr>
          <w:i/>
          <w:iCs/>
        </w:rPr>
        <w:t>L</w:t>
      </w:r>
      <w:r w:rsidR="00853FEF">
        <w:rPr>
          <w:i/>
          <w:iCs/>
        </w:rPr>
        <w:t>earnOpenGL</w:t>
      </w:r>
      <w:proofErr w:type="spellEnd"/>
      <w:r w:rsidR="00853FEF">
        <w:rPr>
          <w:i/>
          <w:iCs/>
        </w:rPr>
        <w:t>.</w:t>
      </w:r>
      <w:r w:rsidR="00B66748">
        <w:rPr>
          <w:i/>
          <w:iCs/>
        </w:rPr>
        <w:t xml:space="preserve"> </w:t>
      </w:r>
      <w:r w:rsidR="0015757B">
        <w:t xml:space="preserve">In my </w:t>
      </w:r>
      <w:r w:rsidR="0015757B" w:rsidRPr="0015757B">
        <w:rPr>
          <w:rFonts w:ascii="Lucida Console" w:hAnsi="Lucida Console"/>
          <w:sz w:val="20"/>
          <w:szCs w:val="20"/>
        </w:rPr>
        <w:t>utils.cpp</w:t>
      </w:r>
      <w:r w:rsidR="0015757B">
        <w:t xml:space="preserve"> file, the </w:t>
      </w:r>
      <w:proofErr w:type="spellStart"/>
      <w:proofErr w:type="gramStart"/>
      <w:r w:rsidR="0015757B" w:rsidRPr="0015757B">
        <w:rPr>
          <w:rFonts w:ascii="Lucida Console" w:hAnsi="Lucida Console"/>
          <w:sz w:val="20"/>
          <w:szCs w:val="20"/>
        </w:rPr>
        <w:t>processInput</w:t>
      </w:r>
      <w:proofErr w:type="spellEnd"/>
      <w:r w:rsidR="0015757B" w:rsidRPr="0015757B">
        <w:rPr>
          <w:rFonts w:ascii="Lucida Console" w:hAnsi="Lucida Console"/>
          <w:sz w:val="20"/>
          <w:szCs w:val="20"/>
        </w:rPr>
        <w:t>(</w:t>
      </w:r>
      <w:proofErr w:type="gramEnd"/>
      <w:r w:rsidR="0015757B" w:rsidRPr="0015757B">
        <w:rPr>
          <w:rFonts w:ascii="Lucida Console" w:hAnsi="Lucida Console"/>
          <w:sz w:val="20"/>
          <w:szCs w:val="20"/>
        </w:rPr>
        <w:t>)</w:t>
      </w:r>
      <w:r w:rsidR="0015757B">
        <w:t xml:space="preserve"> </w:t>
      </w:r>
      <w:r w:rsidR="00D52C94">
        <w:t xml:space="preserve">function </w:t>
      </w:r>
      <w:r w:rsidR="00EB7A46">
        <w:t>manages</w:t>
      </w:r>
      <w:r w:rsidR="00D52C94">
        <w:t xml:space="preserve"> the GLFW</w:t>
      </w:r>
      <w:r w:rsidR="005B7939">
        <w:t xml:space="preserve"> keyboard input </w:t>
      </w:r>
      <w:proofErr w:type="spellStart"/>
      <w:r w:rsidR="005B7939">
        <w:t xml:space="preserve">commands. </w:t>
      </w:r>
      <w:r w:rsidR="000170AD">
        <w:t>Th</w:t>
      </w:r>
      <w:proofErr w:type="spellEnd"/>
      <w:r w:rsidR="000170AD">
        <w:t xml:space="preserve">e user </w:t>
      </w:r>
      <w:r w:rsidR="0063331D">
        <w:t xml:space="preserve">can press the W, S, A, and D keys to move in the forward, backward, left, and right directions. The Q and E keys are used to </w:t>
      </w:r>
      <w:r w:rsidR="007E6473">
        <w:t xml:space="preserve">pan the camera up and down. I also added an IF/ELSE statement for the </w:t>
      </w:r>
      <w:r w:rsidR="0015757B">
        <w:t xml:space="preserve">F key which changes </w:t>
      </w:r>
      <w:r w:rsidR="005B7939">
        <w:t xml:space="preserve">the </w:t>
      </w:r>
      <w:r w:rsidR="00986576">
        <w:t>rendering polygon mode to wireframe instead of fill (the default) on command</w:t>
      </w:r>
      <w:r w:rsidR="007455B0">
        <w:t>.</w:t>
      </w:r>
    </w:p>
    <w:p w14:paraId="1B6E5225" w14:textId="77777777" w:rsidR="000B448C" w:rsidRDefault="000B448C" w:rsidP="000B448C">
      <w:pPr>
        <w:ind w:firstLine="0"/>
      </w:pPr>
    </w:p>
    <w:p w14:paraId="21BB78C1" w14:textId="65FD8479" w:rsidR="00B72A62" w:rsidRDefault="00B72A62" w:rsidP="00B72A62">
      <w:pPr>
        <w:ind w:firstLine="0"/>
        <w:jc w:val="center"/>
      </w:pPr>
      <w:r w:rsidRPr="00B72A62">
        <w:lastRenderedPageBreak/>
        <w:drawing>
          <wp:inline distT="0" distB="0" distL="0" distR="0" wp14:anchorId="49CFF74A" wp14:editId="7DDC5275">
            <wp:extent cx="3465138" cy="1065530"/>
            <wp:effectExtent l="0" t="0" r="2540" b="1270"/>
            <wp:docPr id="20415427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4273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827" cy="108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6B18" w14:textId="27D054A2" w:rsidR="007455B0" w:rsidRDefault="007455B0" w:rsidP="007455B0">
      <w:pPr>
        <w:ind w:firstLine="0"/>
      </w:pPr>
      <w:r>
        <w:t>Additionally,</w:t>
      </w:r>
      <w:r w:rsidR="007B11FE">
        <w:t xml:space="preserve"> the </w:t>
      </w:r>
      <w:proofErr w:type="spellStart"/>
      <w:proofErr w:type="gramStart"/>
      <w:r w:rsidR="007B11FE">
        <w:rPr>
          <w:rFonts w:ascii="Lucida Console" w:hAnsi="Lucida Console"/>
          <w:sz w:val="20"/>
          <w:szCs w:val="20"/>
        </w:rPr>
        <w:t>activateOrth</w:t>
      </w:r>
      <w:r w:rsidR="00B04D21">
        <w:rPr>
          <w:rFonts w:ascii="Lucida Console" w:hAnsi="Lucida Console"/>
          <w:sz w:val="20"/>
          <w:szCs w:val="20"/>
        </w:rPr>
        <w:t>o</w:t>
      </w:r>
      <w:proofErr w:type="spellEnd"/>
      <w:r w:rsidR="007B11FE">
        <w:rPr>
          <w:rFonts w:ascii="Lucida Console" w:hAnsi="Lucida Console"/>
          <w:sz w:val="20"/>
          <w:szCs w:val="20"/>
        </w:rPr>
        <w:t>(</w:t>
      </w:r>
      <w:proofErr w:type="gramEnd"/>
      <w:r w:rsidR="007B11FE">
        <w:rPr>
          <w:rFonts w:ascii="Lucida Console" w:hAnsi="Lucida Console"/>
          <w:sz w:val="20"/>
          <w:szCs w:val="20"/>
        </w:rPr>
        <w:t>)</w:t>
      </w:r>
      <w:r w:rsidR="00EB7A46">
        <w:rPr>
          <w:rFonts w:asciiTheme="majorHAnsi" w:hAnsiTheme="majorHAnsi" w:cstheme="majorHAnsi"/>
        </w:rPr>
        <w:t xml:space="preserve"> function also allows the user to trigger</w:t>
      </w:r>
      <w:r>
        <w:t xml:space="preserve"> an ortho</w:t>
      </w:r>
      <w:r w:rsidR="00987D65">
        <w:t>graphic projection of the scene</w:t>
      </w:r>
      <w:r w:rsidR="002B1927">
        <w:t xml:space="preserve"> that removes perspective </w:t>
      </w:r>
      <w:r w:rsidR="00EB7A46">
        <w:t xml:space="preserve">and </w:t>
      </w:r>
      <w:r w:rsidR="00987D65">
        <w:t>can be toggled by pressing the P key</w:t>
      </w:r>
      <w:r w:rsidR="002B1927">
        <w:t>.</w:t>
      </w:r>
    </w:p>
    <w:p w14:paraId="3D5BE460" w14:textId="6453ECCC" w:rsidR="00B04D21" w:rsidRDefault="00B04D21" w:rsidP="00B04D21">
      <w:pPr>
        <w:ind w:firstLine="0"/>
        <w:jc w:val="center"/>
      </w:pPr>
      <w:r w:rsidRPr="00B04D21">
        <w:drawing>
          <wp:inline distT="0" distB="0" distL="0" distR="0" wp14:anchorId="02B027F4" wp14:editId="13847767">
            <wp:extent cx="3490766" cy="882015"/>
            <wp:effectExtent l="0" t="0" r="1905" b="0"/>
            <wp:docPr id="67532821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28211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8460" cy="9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0464" w14:textId="2A8DB8F3" w:rsidR="00876592" w:rsidRDefault="005B4304" w:rsidP="00876592">
      <w:pPr>
        <w:ind w:firstLine="0"/>
      </w:pPr>
      <w:r>
        <w:t>To look around the scene</w:t>
      </w:r>
      <w:r w:rsidR="00B020F5">
        <w:t>,</w:t>
      </w:r>
      <w:r w:rsidR="00B13F68">
        <w:t xml:space="preserve"> I first disabled the mouse cursor</w:t>
      </w:r>
      <w:r w:rsidR="000972A7">
        <w:t xml:space="preserve"> and kept it</w:t>
      </w:r>
      <w:r w:rsidR="00B13F68">
        <w:t xml:space="preserve"> within the</w:t>
      </w:r>
      <w:r w:rsidR="000972A7">
        <w:t xml:space="preserve"> center of the</w:t>
      </w:r>
      <w:r w:rsidR="00B13F68">
        <w:t xml:space="preserve"> window using</w:t>
      </w:r>
      <w:r w:rsidR="000972A7">
        <w:t xml:space="preserve"> </w:t>
      </w:r>
      <w:proofErr w:type="spellStart"/>
      <w:proofErr w:type="gramStart"/>
      <w:r w:rsidR="000972A7">
        <w:rPr>
          <w:rFonts w:ascii="Lucida Console" w:hAnsi="Lucida Console"/>
          <w:sz w:val="20"/>
          <w:szCs w:val="20"/>
        </w:rPr>
        <w:t>glfwSetInputMode</w:t>
      </w:r>
      <w:proofErr w:type="spellEnd"/>
      <w:r w:rsidR="000972A7">
        <w:rPr>
          <w:rFonts w:ascii="Lucida Console" w:hAnsi="Lucida Console"/>
          <w:sz w:val="20"/>
          <w:szCs w:val="20"/>
        </w:rPr>
        <w:t>(</w:t>
      </w:r>
      <w:proofErr w:type="gramEnd"/>
      <w:r w:rsidR="00B020F5">
        <w:rPr>
          <w:rFonts w:ascii="Lucida Console" w:hAnsi="Lucida Console"/>
          <w:sz w:val="20"/>
          <w:szCs w:val="20"/>
        </w:rPr>
        <w:t xml:space="preserve">). </w:t>
      </w:r>
      <w:r w:rsidR="00B020F5">
        <w:rPr>
          <w:rFonts w:cstheme="minorHAnsi"/>
        </w:rPr>
        <w:t>T</w:t>
      </w:r>
      <w:r>
        <w:t xml:space="preserve">he </w:t>
      </w:r>
      <w:proofErr w:type="spellStart"/>
      <w:proofErr w:type="gramStart"/>
      <w:r w:rsidRPr="005B4304">
        <w:rPr>
          <w:rFonts w:ascii="Lucida Console" w:hAnsi="Lucida Console"/>
          <w:sz w:val="20"/>
          <w:szCs w:val="20"/>
        </w:rPr>
        <w:t>mousePositionCallback</w:t>
      </w:r>
      <w:proofErr w:type="spellEnd"/>
      <w:r w:rsidRPr="005B4304">
        <w:rPr>
          <w:rFonts w:ascii="Lucida Console" w:hAnsi="Lucida Console"/>
          <w:sz w:val="20"/>
          <w:szCs w:val="20"/>
        </w:rPr>
        <w:t>(</w:t>
      </w:r>
      <w:proofErr w:type="gramEnd"/>
      <w:r w:rsidRPr="005B4304">
        <w:rPr>
          <w:rFonts w:ascii="Lucida Console" w:hAnsi="Lucida Console"/>
          <w:sz w:val="20"/>
          <w:szCs w:val="20"/>
        </w:rPr>
        <w:t>)</w:t>
      </w:r>
      <w:r>
        <w:t xml:space="preserve">function </w:t>
      </w:r>
      <w:r w:rsidR="00626E13">
        <w:t xml:space="preserve">gets the mouse’s current position and </w:t>
      </w:r>
      <w:r w:rsidR="00E00947">
        <w:t xml:space="preserve">calculates the mouse’s </w:t>
      </w:r>
      <w:r w:rsidR="00906694">
        <w:t xml:space="preserve">x and y </w:t>
      </w:r>
      <w:r w:rsidR="00E00947">
        <w:t>offset values</w:t>
      </w:r>
      <w:r w:rsidR="00626E13">
        <w:t xml:space="preserve">. It then pushes these values to the </w:t>
      </w:r>
      <w:r w:rsidR="00626E13" w:rsidRPr="00F61D55">
        <w:rPr>
          <w:rFonts w:ascii="Lucida Console" w:hAnsi="Lucida Console"/>
          <w:sz w:val="20"/>
          <w:szCs w:val="20"/>
        </w:rPr>
        <w:t>camera</w:t>
      </w:r>
      <w:r w:rsidR="00626E13">
        <w:t xml:space="preserve"> class’s </w:t>
      </w:r>
      <w:proofErr w:type="spellStart"/>
      <w:proofErr w:type="gramStart"/>
      <w:r w:rsidR="00626E13" w:rsidRPr="00B263BA">
        <w:rPr>
          <w:rFonts w:ascii="Lucida Console" w:hAnsi="Lucida Console"/>
          <w:sz w:val="20"/>
          <w:szCs w:val="20"/>
        </w:rPr>
        <w:t>ProcessMouseMovement</w:t>
      </w:r>
      <w:proofErr w:type="spellEnd"/>
      <w:r w:rsidR="00B263BA" w:rsidRPr="00B263BA">
        <w:rPr>
          <w:rFonts w:ascii="Lucida Console" w:hAnsi="Lucida Console"/>
          <w:sz w:val="20"/>
          <w:szCs w:val="20"/>
        </w:rPr>
        <w:t>(</w:t>
      </w:r>
      <w:proofErr w:type="gramEnd"/>
      <w:r w:rsidR="00B263BA" w:rsidRPr="00B263BA">
        <w:rPr>
          <w:rFonts w:ascii="Lucida Console" w:hAnsi="Lucida Console"/>
          <w:sz w:val="20"/>
          <w:szCs w:val="20"/>
        </w:rPr>
        <w:t>)</w:t>
      </w:r>
      <w:r w:rsidR="00626E13">
        <w:t xml:space="preserve"> function</w:t>
      </w:r>
      <w:r w:rsidR="00B263BA">
        <w:t>,</w:t>
      </w:r>
      <w:r w:rsidR="00626E13">
        <w:t xml:space="preserve"> where it </w:t>
      </w:r>
      <w:r w:rsidR="00E00947">
        <w:t>calculates the direction</w:t>
      </w:r>
      <w:r w:rsidR="00825A27">
        <w:t>, multiplies it by a sensitivity value</w:t>
      </w:r>
      <w:r w:rsidR="00BA2EA7">
        <w:t>,</w:t>
      </w:r>
      <w:r w:rsidR="00825A27">
        <w:t xml:space="preserve"> </w:t>
      </w:r>
      <w:r w:rsidR="00906694">
        <w:t xml:space="preserve">and </w:t>
      </w:r>
      <w:r w:rsidR="00B263BA">
        <w:t>updates the camera vectors</w:t>
      </w:r>
      <w:r w:rsidR="00F61D55">
        <w:t xml:space="preserve"> in real-time.</w:t>
      </w:r>
    </w:p>
    <w:p w14:paraId="194CF4B3" w14:textId="13D30CBA" w:rsidR="00F61D55" w:rsidRPr="004726F4" w:rsidRDefault="00F61D55" w:rsidP="00876592">
      <w:pPr>
        <w:ind w:firstLine="0"/>
        <w:rPr>
          <w:rFonts w:cstheme="minorHAnsi"/>
        </w:rPr>
      </w:pPr>
      <w:r>
        <w:tab/>
      </w:r>
      <w:r w:rsidR="00C46B2C">
        <w:t>This project was designed with modularity in mind.</w:t>
      </w:r>
      <w:r w:rsidR="00BC593B">
        <w:t xml:space="preserve"> Each vertex and fragment shader has been removed from the </w:t>
      </w:r>
      <w:r w:rsidR="00BC593B" w:rsidRPr="0094040F">
        <w:rPr>
          <w:rFonts w:ascii="Lucida Console" w:hAnsi="Lucida Console"/>
          <w:sz w:val="20"/>
          <w:szCs w:val="20"/>
        </w:rPr>
        <w:t>main</w:t>
      </w:r>
      <w:r w:rsidR="0094040F" w:rsidRPr="0094040F">
        <w:rPr>
          <w:rFonts w:ascii="Lucida Console" w:hAnsi="Lucida Console"/>
          <w:sz w:val="20"/>
          <w:szCs w:val="20"/>
        </w:rPr>
        <w:t>.cpp</w:t>
      </w:r>
      <w:r w:rsidR="0094040F">
        <w:t xml:space="preserve"> file and put inside its own </w:t>
      </w:r>
      <w:r w:rsidR="0094040F" w:rsidRPr="0094040F">
        <w:rPr>
          <w:rFonts w:ascii="Lucida Console" w:hAnsi="Lucida Console"/>
          <w:sz w:val="20"/>
          <w:szCs w:val="20"/>
        </w:rPr>
        <w:t>.</w:t>
      </w:r>
      <w:proofErr w:type="spellStart"/>
      <w:r w:rsidR="0094040F" w:rsidRPr="0094040F">
        <w:rPr>
          <w:rFonts w:ascii="Lucida Console" w:hAnsi="Lucida Console"/>
          <w:sz w:val="20"/>
          <w:szCs w:val="20"/>
        </w:rPr>
        <w:t>glsl</w:t>
      </w:r>
      <w:proofErr w:type="spellEnd"/>
      <w:r w:rsidR="0094040F">
        <w:t xml:space="preserve"> file.</w:t>
      </w:r>
      <w:r w:rsidR="00AC6164">
        <w:t xml:space="preserve"> The custom function </w:t>
      </w:r>
      <w:proofErr w:type="spellStart"/>
      <w:proofErr w:type="gramStart"/>
      <w:r w:rsidR="00AC6164" w:rsidRPr="00AC6164">
        <w:rPr>
          <w:rFonts w:ascii="Lucida Console" w:hAnsi="Lucida Console"/>
          <w:sz w:val="20"/>
          <w:szCs w:val="20"/>
        </w:rPr>
        <w:t>createShaderProgram</w:t>
      </w:r>
      <w:proofErr w:type="spellEnd"/>
      <w:r w:rsidR="00AC6164" w:rsidRPr="00AC6164">
        <w:rPr>
          <w:rFonts w:ascii="Lucida Console" w:hAnsi="Lucida Console"/>
          <w:sz w:val="20"/>
          <w:szCs w:val="20"/>
        </w:rPr>
        <w:t>(</w:t>
      </w:r>
      <w:proofErr w:type="gramEnd"/>
      <w:r w:rsidR="00AC6164" w:rsidRPr="00AC6164">
        <w:rPr>
          <w:rFonts w:ascii="Lucida Console" w:hAnsi="Lucida Console"/>
          <w:sz w:val="20"/>
          <w:szCs w:val="20"/>
        </w:rPr>
        <w:t>)</w:t>
      </w:r>
      <w:r w:rsidR="00AC135F">
        <w:rPr>
          <w:rFonts w:cstheme="minorHAnsi"/>
        </w:rPr>
        <w:t>takes both file</w:t>
      </w:r>
      <w:r w:rsidR="004726F4">
        <w:rPr>
          <w:rFonts w:cstheme="minorHAnsi"/>
        </w:rPr>
        <w:t xml:space="preserve"> paths and uses the custom </w:t>
      </w:r>
      <w:proofErr w:type="spellStart"/>
      <w:r w:rsidR="004726F4">
        <w:rPr>
          <w:rFonts w:ascii="Lucida Console" w:hAnsi="Lucida Console" w:cstheme="minorHAnsi"/>
          <w:sz w:val="20"/>
          <w:szCs w:val="20"/>
        </w:rPr>
        <w:t>readShaderSoruce</w:t>
      </w:r>
      <w:proofErr w:type="spellEnd"/>
      <w:r w:rsidR="004726F4">
        <w:rPr>
          <w:rFonts w:ascii="Lucida Console" w:hAnsi="Lucida Console" w:cstheme="minorHAnsi"/>
          <w:sz w:val="20"/>
          <w:szCs w:val="20"/>
        </w:rPr>
        <w:t xml:space="preserve">() </w:t>
      </w:r>
      <w:r w:rsidR="004726F4">
        <w:rPr>
          <w:rFonts w:cstheme="minorHAnsi"/>
        </w:rPr>
        <w:t>function to parse through each line of the</w:t>
      </w:r>
      <w:r w:rsidR="00517960">
        <w:rPr>
          <w:rFonts w:cstheme="minorHAnsi"/>
        </w:rPr>
        <w:t xml:space="preserve"> </w:t>
      </w:r>
      <w:r w:rsidR="00517960" w:rsidRPr="0094040F">
        <w:rPr>
          <w:rFonts w:ascii="Lucida Console" w:hAnsi="Lucida Console"/>
          <w:sz w:val="20"/>
          <w:szCs w:val="20"/>
        </w:rPr>
        <w:t>.</w:t>
      </w:r>
      <w:proofErr w:type="spellStart"/>
      <w:r w:rsidR="00517960" w:rsidRPr="0094040F">
        <w:rPr>
          <w:rFonts w:ascii="Lucida Console" w:hAnsi="Lucida Console"/>
          <w:sz w:val="20"/>
          <w:szCs w:val="20"/>
        </w:rPr>
        <w:t>glsl</w:t>
      </w:r>
      <w:proofErr w:type="spellEnd"/>
      <w:r w:rsidR="004726F4">
        <w:rPr>
          <w:rFonts w:cstheme="minorHAnsi"/>
        </w:rPr>
        <w:t xml:space="preserve"> file and append a new line character</w:t>
      </w:r>
      <w:r w:rsidR="00517960">
        <w:rPr>
          <w:rFonts w:cstheme="minorHAnsi"/>
        </w:rPr>
        <w:t xml:space="preserve"> per line </w:t>
      </w:r>
      <w:r w:rsidR="004726F4">
        <w:rPr>
          <w:rFonts w:cstheme="minorHAnsi"/>
        </w:rPr>
        <w:t>using file streams</w:t>
      </w:r>
      <w:r w:rsidR="00517960">
        <w:rPr>
          <w:rFonts w:cstheme="minorHAnsi"/>
        </w:rPr>
        <w:t xml:space="preserve">. This function also </w:t>
      </w:r>
      <w:r w:rsidR="00904F1C">
        <w:rPr>
          <w:rFonts w:cstheme="minorHAnsi"/>
        </w:rPr>
        <w:t xml:space="preserve">does error checking and </w:t>
      </w:r>
      <w:r w:rsidR="00C502C7">
        <w:rPr>
          <w:rFonts w:cstheme="minorHAnsi"/>
        </w:rPr>
        <w:t>compiles and attaches the shaders.</w:t>
      </w:r>
      <w:r w:rsidR="005D51C8">
        <w:rPr>
          <w:rFonts w:cstheme="minorHAnsi"/>
        </w:rPr>
        <w:t xml:space="preserve"> Having both shaders in separate files allows me to reuse them in future OpenGL programs, </w:t>
      </w:r>
      <w:proofErr w:type="gramStart"/>
      <w:r w:rsidR="005D51C8">
        <w:rPr>
          <w:rFonts w:cstheme="minorHAnsi"/>
        </w:rPr>
        <w:t>provided that</w:t>
      </w:r>
      <w:proofErr w:type="gramEnd"/>
      <w:r w:rsidR="005D51C8">
        <w:rPr>
          <w:rFonts w:cstheme="minorHAnsi"/>
        </w:rPr>
        <w:t xml:space="preserve"> I </w:t>
      </w:r>
      <w:r w:rsidR="00A3705C">
        <w:rPr>
          <w:rFonts w:cstheme="minorHAnsi"/>
        </w:rPr>
        <w:t>also use the custom loading functions</w:t>
      </w:r>
      <w:r w:rsidR="005D51C8">
        <w:rPr>
          <w:rFonts w:cstheme="minorHAnsi"/>
        </w:rPr>
        <w:t>.</w:t>
      </w:r>
      <w:r w:rsidR="009E2A26">
        <w:rPr>
          <w:rFonts w:cstheme="minorHAnsi"/>
        </w:rPr>
        <w:t xml:space="preserve"> </w:t>
      </w:r>
      <w:r w:rsidR="0018137F">
        <w:rPr>
          <w:rFonts w:cstheme="minorHAnsi"/>
        </w:rPr>
        <w:t>Fragment shaders are powerful at generating animation and effects by utilizing the GPU</w:t>
      </w:r>
      <w:r w:rsidR="00E1105D">
        <w:rPr>
          <w:rFonts w:cstheme="minorHAnsi"/>
        </w:rPr>
        <w:t>’</w:t>
      </w:r>
      <w:r w:rsidR="0018137F">
        <w:rPr>
          <w:rFonts w:cstheme="minorHAnsi"/>
        </w:rPr>
        <w:t xml:space="preserve">s shader processing power. I experimented with </w:t>
      </w:r>
      <w:r w:rsidR="009D1DDA">
        <w:rPr>
          <w:rFonts w:cstheme="minorHAnsi"/>
        </w:rPr>
        <w:t>using multiple modular shaders when adding transparency to my solar system globe</w:t>
      </w:r>
      <w:r w:rsidR="00E1105D">
        <w:rPr>
          <w:rFonts w:cstheme="minorHAnsi"/>
        </w:rPr>
        <w:t xml:space="preserve"> without impacting the other models</w:t>
      </w:r>
      <w:r w:rsidR="009D1DDA">
        <w:rPr>
          <w:rFonts w:cstheme="minorHAnsi"/>
        </w:rPr>
        <w:t xml:space="preserve">. A future program could have shaders that </w:t>
      </w:r>
      <w:r w:rsidR="00E1105D">
        <w:rPr>
          <w:rFonts w:cstheme="minorHAnsi"/>
        </w:rPr>
        <w:t xml:space="preserve">add fog </w:t>
      </w:r>
      <w:r w:rsidR="00E1105D">
        <w:rPr>
          <w:rFonts w:cstheme="minorHAnsi"/>
        </w:rPr>
        <w:lastRenderedPageBreak/>
        <w:t xml:space="preserve">effects or even explosions. </w:t>
      </w:r>
      <w:r w:rsidR="00B10443">
        <w:rPr>
          <w:rFonts w:cstheme="minorHAnsi"/>
        </w:rPr>
        <w:t xml:space="preserve">All of my meshes are in a separate </w:t>
      </w:r>
      <w:r w:rsidR="00B10443" w:rsidRPr="001C0EFF">
        <w:rPr>
          <w:rFonts w:ascii="Lucida Console" w:hAnsi="Lucida Console" w:cstheme="minorHAnsi"/>
          <w:sz w:val="20"/>
          <w:szCs w:val="20"/>
        </w:rPr>
        <w:t>meshes.cpp</w:t>
      </w:r>
      <w:r w:rsidR="00B10443">
        <w:rPr>
          <w:rFonts w:cstheme="minorHAnsi"/>
        </w:rPr>
        <w:t xml:space="preserve"> file that can be used in other programs by including the header and .</w:t>
      </w:r>
      <w:proofErr w:type="spellStart"/>
      <w:r w:rsidR="00B10443" w:rsidRPr="001C0EFF">
        <w:rPr>
          <w:rFonts w:ascii="Lucida Console" w:hAnsi="Lucida Console" w:cstheme="minorHAnsi"/>
          <w:sz w:val="20"/>
          <w:szCs w:val="20"/>
        </w:rPr>
        <w:t>cpp</w:t>
      </w:r>
      <w:proofErr w:type="spellEnd"/>
      <w:r w:rsidR="00B10443">
        <w:rPr>
          <w:rFonts w:cstheme="minorHAnsi"/>
        </w:rPr>
        <w:t xml:space="preserve"> files and then using the </w:t>
      </w:r>
      <w:proofErr w:type="spellStart"/>
      <w:proofErr w:type="gramStart"/>
      <w:r w:rsidR="00B10443" w:rsidRPr="001C0EFF">
        <w:rPr>
          <w:rFonts w:ascii="Lucida Console" w:hAnsi="Lucida Console" w:cstheme="minorHAnsi"/>
          <w:sz w:val="20"/>
          <w:szCs w:val="20"/>
        </w:rPr>
        <w:t>createMeshes</w:t>
      </w:r>
      <w:proofErr w:type="spellEnd"/>
      <w:r w:rsidR="00B10443" w:rsidRPr="001C0EFF">
        <w:rPr>
          <w:rFonts w:ascii="Lucida Console" w:hAnsi="Lucida Console" w:cstheme="minorHAnsi"/>
          <w:sz w:val="20"/>
          <w:szCs w:val="20"/>
        </w:rPr>
        <w:t>(</w:t>
      </w:r>
      <w:proofErr w:type="gramEnd"/>
      <w:r w:rsidR="00B10443" w:rsidRPr="001C0EFF">
        <w:rPr>
          <w:rFonts w:ascii="Lucida Console" w:hAnsi="Lucida Console" w:cstheme="minorHAnsi"/>
          <w:sz w:val="20"/>
          <w:szCs w:val="20"/>
        </w:rPr>
        <w:t>)</w:t>
      </w:r>
      <w:r w:rsidR="00B10443">
        <w:rPr>
          <w:rFonts w:cstheme="minorHAnsi"/>
        </w:rPr>
        <w:t xml:space="preserve"> function</w:t>
      </w:r>
      <w:r w:rsidR="00D20B14">
        <w:rPr>
          <w:rFonts w:cstheme="minorHAnsi"/>
        </w:rPr>
        <w:t xml:space="preserve"> to have them ready to use. For my complex objects, I encapsulated them within their own </w:t>
      </w:r>
      <w:proofErr w:type="gramStart"/>
      <w:r w:rsidR="00D20B14" w:rsidRPr="001C0EFF">
        <w:rPr>
          <w:rFonts w:ascii="Lucida Console" w:hAnsi="Lucida Console" w:cstheme="minorHAnsi"/>
          <w:sz w:val="20"/>
          <w:szCs w:val="20"/>
        </w:rPr>
        <w:t>draw(</w:t>
      </w:r>
      <w:proofErr w:type="gramEnd"/>
      <w:r w:rsidR="00D20B14" w:rsidRPr="001C0EFF">
        <w:rPr>
          <w:rFonts w:ascii="Lucida Console" w:hAnsi="Lucida Console" w:cstheme="minorHAnsi"/>
          <w:sz w:val="20"/>
          <w:szCs w:val="20"/>
        </w:rPr>
        <w:t>)</w:t>
      </w:r>
      <w:r w:rsidR="00D20B14">
        <w:rPr>
          <w:rFonts w:cstheme="minorHAnsi"/>
        </w:rPr>
        <w:t xml:space="preserve"> functions</w:t>
      </w:r>
      <w:r w:rsidR="00BE57D8">
        <w:rPr>
          <w:rFonts w:cstheme="minorHAnsi"/>
        </w:rPr>
        <w:t>. For example</w:t>
      </w:r>
      <w:r w:rsidR="00BE57D8" w:rsidRPr="001C0EFF">
        <w:rPr>
          <w:rFonts w:ascii="Lucida Console" w:hAnsi="Lucida Console" w:cstheme="minorHAnsi"/>
          <w:sz w:val="20"/>
          <w:szCs w:val="20"/>
        </w:rPr>
        <w:t xml:space="preserve">, </w:t>
      </w:r>
      <w:proofErr w:type="spellStart"/>
      <w:proofErr w:type="gramStart"/>
      <w:r w:rsidR="00BE57D8" w:rsidRPr="001C0EFF">
        <w:rPr>
          <w:rFonts w:ascii="Lucida Console" w:hAnsi="Lucida Console" w:cstheme="minorHAnsi"/>
          <w:sz w:val="20"/>
          <w:szCs w:val="20"/>
        </w:rPr>
        <w:t>drawTIEFighter</w:t>
      </w:r>
      <w:proofErr w:type="spellEnd"/>
      <w:r w:rsidR="00BE57D8" w:rsidRPr="001C0EFF">
        <w:rPr>
          <w:rFonts w:ascii="Lucida Console" w:hAnsi="Lucida Console" w:cstheme="minorHAnsi"/>
          <w:sz w:val="20"/>
          <w:szCs w:val="20"/>
        </w:rPr>
        <w:t>(</w:t>
      </w:r>
      <w:proofErr w:type="gramEnd"/>
      <w:r w:rsidR="00BE57D8" w:rsidRPr="001C0EFF">
        <w:rPr>
          <w:rFonts w:ascii="Lucida Console" w:hAnsi="Lucida Console" w:cstheme="minorHAnsi"/>
          <w:sz w:val="20"/>
          <w:szCs w:val="20"/>
        </w:rPr>
        <w:t>)</w:t>
      </w:r>
      <w:r w:rsidR="00BE57D8">
        <w:rPr>
          <w:rFonts w:cstheme="minorHAnsi"/>
        </w:rPr>
        <w:t xml:space="preserve"> can repeatedly draw a TIE Fighter </w:t>
      </w:r>
      <w:r w:rsidR="002A0195">
        <w:rPr>
          <w:rFonts w:cstheme="minorHAnsi"/>
        </w:rPr>
        <w:t>object with a vec3 position as an argument</w:t>
      </w:r>
      <w:r w:rsidR="006869FE">
        <w:rPr>
          <w:rFonts w:cstheme="minorHAnsi"/>
        </w:rPr>
        <w:t>,</w:t>
      </w:r>
      <w:r w:rsidR="00BE57D8">
        <w:rPr>
          <w:rFonts w:cstheme="minorHAnsi"/>
        </w:rPr>
        <w:t xml:space="preserve"> perfect for game</w:t>
      </w:r>
      <w:r w:rsidR="002A0195">
        <w:rPr>
          <w:rFonts w:cstheme="minorHAnsi"/>
        </w:rPr>
        <w:t xml:space="preserve">s where multiple enemies can respawn. </w:t>
      </w:r>
      <w:r w:rsidR="006869FE">
        <w:rPr>
          <w:rFonts w:cstheme="minorHAnsi"/>
        </w:rPr>
        <w:t xml:space="preserve">However, I could have added a rotational argument to the function so the fighter could be rotated differently in each </w:t>
      </w:r>
      <w:proofErr w:type="gramStart"/>
      <w:r w:rsidR="006869FE" w:rsidRPr="00CC5711">
        <w:rPr>
          <w:rFonts w:ascii="Lucida Console" w:hAnsi="Lucida Console" w:cstheme="minorHAnsi"/>
          <w:sz w:val="20"/>
          <w:szCs w:val="20"/>
        </w:rPr>
        <w:t>draw(</w:t>
      </w:r>
      <w:proofErr w:type="gramEnd"/>
      <w:r w:rsidR="006869FE" w:rsidRPr="00CC5711">
        <w:rPr>
          <w:rFonts w:ascii="Lucida Console" w:hAnsi="Lucida Console" w:cstheme="minorHAnsi"/>
          <w:sz w:val="20"/>
          <w:szCs w:val="20"/>
        </w:rPr>
        <w:t>)</w:t>
      </w:r>
      <w:r w:rsidR="006869FE">
        <w:rPr>
          <w:rFonts w:cstheme="minorHAnsi"/>
        </w:rPr>
        <w:t xml:space="preserve"> call.</w:t>
      </w:r>
      <w:r w:rsidR="00A32B8F">
        <w:rPr>
          <w:rFonts w:cstheme="minorHAnsi"/>
        </w:rPr>
        <w:t xml:space="preserve"> If I had more time, I would have further </w:t>
      </w:r>
      <w:r w:rsidR="000A4063">
        <w:rPr>
          <w:rFonts w:cstheme="minorHAnsi"/>
        </w:rPr>
        <w:t xml:space="preserve">encapsulated my lighting code to utilize inheritance to create a </w:t>
      </w:r>
      <w:r w:rsidR="000A4063" w:rsidRPr="00CC5711">
        <w:rPr>
          <w:rFonts w:ascii="Lucida Console" w:hAnsi="Lucida Console" w:cstheme="minorHAnsi"/>
          <w:sz w:val="20"/>
          <w:szCs w:val="20"/>
        </w:rPr>
        <w:t>Light</w:t>
      </w:r>
      <w:r w:rsidR="000A4063">
        <w:rPr>
          <w:rFonts w:cstheme="minorHAnsi"/>
        </w:rPr>
        <w:t xml:space="preserve"> class that </w:t>
      </w:r>
      <w:r w:rsidR="001C0EFF">
        <w:rPr>
          <w:rFonts w:cstheme="minorHAnsi"/>
        </w:rPr>
        <w:t>can generate other types of light sources.</w:t>
      </w:r>
    </w:p>
    <w:sectPr w:rsidR="00F61D55" w:rsidRPr="004726F4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083B5" w14:textId="77777777" w:rsidR="007D3988" w:rsidRDefault="007D3988">
      <w:pPr>
        <w:spacing w:line="240" w:lineRule="auto"/>
      </w:pPr>
      <w:r>
        <w:separator/>
      </w:r>
    </w:p>
  </w:endnote>
  <w:endnote w:type="continuationSeparator" w:id="0">
    <w:p w14:paraId="28D004D4" w14:textId="77777777" w:rsidR="007D3988" w:rsidRDefault="007D3988">
      <w:pPr>
        <w:spacing w:line="240" w:lineRule="auto"/>
      </w:pPr>
      <w:r>
        <w:continuationSeparator/>
      </w:r>
    </w:p>
  </w:endnote>
  <w:endnote w:type="continuationNotice" w:id="1">
    <w:p w14:paraId="2F7822C6" w14:textId="77777777" w:rsidR="007D3988" w:rsidRDefault="007D398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1A1EE" w14:textId="77777777" w:rsidR="007D3988" w:rsidRDefault="007D3988">
      <w:pPr>
        <w:spacing w:line="240" w:lineRule="auto"/>
      </w:pPr>
      <w:r>
        <w:separator/>
      </w:r>
    </w:p>
  </w:footnote>
  <w:footnote w:type="continuationSeparator" w:id="0">
    <w:p w14:paraId="5F31924E" w14:textId="77777777" w:rsidR="007D3988" w:rsidRDefault="007D3988">
      <w:pPr>
        <w:spacing w:line="240" w:lineRule="auto"/>
      </w:pPr>
      <w:r>
        <w:continuationSeparator/>
      </w:r>
    </w:p>
  </w:footnote>
  <w:footnote w:type="continuationNotice" w:id="1">
    <w:p w14:paraId="6059C40A" w14:textId="77777777" w:rsidR="007D3988" w:rsidRDefault="007D398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7979D" w14:textId="3DF40ADE" w:rsidR="00237982" w:rsidRDefault="00000000">
    <w:pPr>
      <w:pStyle w:val="Header"/>
    </w:pPr>
    <w:sdt>
      <w:sdtPr>
        <w:id w:val="1568531701"/>
        <w:placeholder>
          <w:docPart w:val="FC17216B51EB4495A529BBC35DCBB77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/>
    </w:sdt>
    <w:r w:rsidR="00CC5B28">
      <w:t xml:space="preserve"> </w:t>
    </w:r>
    <w:r w:rsidR="00CC5B28">
      <w:fldChar w:fldCharType="begin"/>
    </w:r>
    <w:r w:rsidR="00CC5B28">
      <w:instrText xml:space="preserve"> PAGE   \* MERGEFORMAT </w:instrText>
    </w:r>
    <w:r w:rsidR="00CC5B28">
      <w:fldChar w:fldCharType="separate"/>
    </w:r>
    <w:r w:rsidR="00CC5B28">
      <w:rPr>
        <w:noProof/>
      </w:rPr>
      <w:t>2</w:t>
    </w:r>
    <w:r w:rsidR="00CC5B28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2B22" w14:textId="160D58C1" w:rsidR="00237982" w:rsidRDefault="00000000">
    <w:pPr>
      <w:pStyle w:val="Header"/>
    </w:pPr>
    <w:sdt>
      <w:sdtPr>
        <w:id w:val="-348181431"/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D306AA">
          <w:t xml:space="preserve">     </w:t>
        </w:r>
      </w:sdtContent>
    </w:sdt>
    <w:r w:rsidR="00CC5B28">
      <w:t xml:space="preserve"> </w:t>
    </w:r>
    <w:r w:rsidR="00CC5B28">
      <w:fldChar w:fldCharType="begin"/>
    </w:r>
    <w:r w:rsidR="00CC5B28">
      <w:instrText xml:space="preserve"> PAGE   \* MERGEFORMAT </w:instrText>
    </w:r>
    <w:r w:rsidR="00CC5B28">
      <w:fldChar w:fldCharType="separate"/>
    </w:r>
    <w:r w:rsidR="00CC5B28">
      <w:rPr>
        <w:noProof/>
      </w:rPr>
      <w:t>1</w:t>
    </w:r>
    <w:r w:rsidR="00CC5B2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DD1F90"/>
    <w:multiLevelType w:val="hybridMultilevel"/>
    <w:tmpl w:val="1A70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234E8"/>
    <w:multiLevelType w:val="hybridMultilevel"/>
    <w:tmpl w:val="BF8C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abstractNum w:abstractNumId="15" w15:restartNumberingAfterBreak="0">
    <w:nsid w:val="7A515549"/>
    <w:multiLevelType w:val="hybridMultilevel"/>
    <w:tmpl w:val="1950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75944"/>
    <w:multiLevelType w:val="hybridMultilevel"/>
    <w:tmpl w:val="7884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00126">
    <w:abstractNumId w:val="9"/>
  </w:num>
  <w:num w:numId="2" w16cid:durableId="1600286328">
    <w:abstractNumId w:val="7"/>
  </w:num>
  <w:num w:numId="3" w16cid:durableId="815149432">
    <w:abstractNumId w:val="6"/>
  </w:num>
  <w:num w:numId="4" w16cid:durableId="942961663">
    <w:abstractNumId w:val="5"/>
  </w:num>
  <w:num w:numId="5" w16cid:durableId="2090615088">
    <w:abstractNumId w:val="4"/>
  </w:num>
  <w:num w:numId="6" w16cid:durableId="1824391746">
    <w:abstractNumId w:val="8"/>
  </w:num>
  <w:num w:numId="7" w16cid:durableId="1299338336">
    <w:abstractNumId w:val="3"/>
  </w:num>
  <w:num w:numId="8" w16cid:durableId="794299854">
    <w:abstractNumId w:val="2"/>
  </w:num>
  <w:num w:numId="9" w16cid:durableId="835222032">
    <w:abstractNumId w:val="1"/>
  </w:num>
  <w:num w:numId="10" w16cid:durableId="206257576">
    <w:abstractNumId w:val="0"/>
  </w:num>
  <w:num w:numId="11" w16cid:durableId="1135022464">
    <w:abstractNumId w:val="10"/>
  </w:num>
  <w:num w:numId="12" w16cid:durableId="2100826941">
    <w:abstractNumId w:val="13"/>
  </w:num>
  <w:num w:numId="13" w16cid:durableId="290326828">
    <w:abstractNumId w:val="14"/>
  </w:num>
  <w:num w:numId="14" w16cid:durableId="2006081130">
    <w:abstractNumId w:val="12"/>
  </w:num>
  <w:num w:numId="15" w16cid:durableId="1830175964">
    <w:abstractNumId w:val="16"/>
  </w:num>
  <w:num w:numId="16" w16cid:durableId="331108657">
    <w:abstractNumId w:val="15"/>
  </w:num>
  <w:num w:numId="17" w16cid:durableId="20920044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NjAxszS2tDQ0szBV0lEKTi0uzszPAykwMqkFAEpUxUYtAAAA"/>
  </w:docVars>
  <w:rsids>
    <w:rsidRoot w:val="00A64D61"/>
    <w:rsid w:val="00000416"/>
    <w:rsid w:val="000006BB"/>
    <w:rsid w:val="00000F7C"/>
    <w:rsid w:val="000016AE"/>
    <w:rsid w:val="00001EC0"/>
    <w:rsid w:val="00003727"/>
    <w:rsid w:val="0000742B"/>
    <w:rsid w:val="00007450"/>
    <w:rsid w:val="00007878"/>
    <w:rsid w:val="000102F3"/>
    <w:rsid w:val="00010346"/>
    <w:rsid w:val="00010809"/>
    <w:rsid w:val="00012453"/>
    <w:rsid w:val="0001274D"/>
    <w:rsid w:val="000131D8"/>
    <w:rsid w:val="0001472C"/>
    <w:rsid w:val="000158C0"/>
    <w:rsid w:val="00015A6A"/>
    <w:rsid w:val="00015FB6"/>
    <w:rsid w:val="00016514"/>
    <w:rsid w:val="00016C71"/>
    <w:rsid w:val="000170AD"/>
    <w:rsid w:val="00017913"/>
    <w:rsid w:val="000213A0"/>
    <w:rsid w:val="00023A57"/>
    <w:rsid w:val="00023F82"/>
    <w:rsid w:val="00025DEC"/>
    <w:rsid w:val="000264F2"/>
    <w:rsid w:val="00027081"/>
    <w:rsid w:val="000275EE"/>
    <w:rsid w:val="00027AD5"/>
    <w:rsid w:val="00027D11"/>
    <w:rsid w:val="00027F27"/>
    <w:rsid w:val="0003050F"/>
    <w:rsid w:val="00031BA6"/>
    <w:rsid w:val="00031E18"/>
    <w:rsid w:val="000321AB"/>
    <w:rsid w:val="0003237F"/>
    <w:rsid w:val="00032CE5"/>
    <w:rsid w:val="0003304C"/>
    <w:rsid w:val="000336E8"/>
    <w:rsid w:val="00033BC7"/>
    <w:rsid w:val="00034070"/>
    <w:rsid w:val="00034CA4"/>
    <w:rsid w:val="00036BA0"/>
    <w:rsid w:val="00037333"/>
    <w:rsid w:val="00037C9C"/>
    <w:rsid w:val="00037CC5"/>
    <w:rsid w:val="00040845"/>
    <w:rsid w:val="00040D87"/>
    <w:rsid w:val="00041A3D"/>
    <w:rsid w:val="000437BF"/>
    <w:rsid w:val="000443A1"/>
    <w:rsid w:val="00044754"/>
    <w:rsid w:val="000447FB"/>
    <w:rsid w:val="0004503E"/>
    <w:rsid w:val="00045205"/>
    <w:rsid w:val="00045776"/>
    <w:rsid w:val="00045A42"/>
    <w:rsid w:val="00045ABA"/>
    <w:rsid w:val="00046174"/>
    <w:rsid w:val="00046237"/>
    <w:rsid w:val="0004746E"/>
    <w:rsid w:val="000479F7"/>
    <w:rsid w:val="0005074B"/>
    <w:rsid w:val="00050D79"/>
    <w:rsid w:val="00051929"/>
    <w:rsid w:val="00051D6B"/>
    <w:rsid w:val="0005355F"/>
    <w:rsid w:val="00053BEF"/>
    <w:rsid w:val="00054800"/>
    <w:rsid w:val="00054E7A"/>
    <w:rsid w:val="0005518D"/>
    <w:rsid w:val="00056270"/>
    <w:rsid w:val="00056E0E"/>
    <w:rsid w:val="000570A1"/>
    <w:rsid w:val="000579C3"/>
    <w:rsid w:val="00061152"/>
    <w:rsid w:val="00061A10"/>
    <w:rsid w:val="00061F95"/>
    <w:rsid w:val="00063309"/>
    <w:rsid w:val="000633AB"/>
    <w:rsid w:val="00064018"/>
    <w:rsid w:val="00065550"/>
    <w:rsid w:val="0006563C"/>
    <w:rsid w:val="0006581F"/>
    <w:rsid w:val="00066858"/>
    <w:rsid w:val="00066BB3"/>
    <w:rsid w:val="00067539"/>
    <w:rsid w:val="00067923"/>
    <w:rsid w:val="000725D0"/>
    <w:rsid w:val="00072CBE"/>
    <w:rsid w:val="00072D3D"/>
    <w:rsid w:val="00074EDD"/>
    <w:rsid w:val="00075298"/>
    <w:rsid w:val="00076256"/>
    <w:rsid w:val="00076C80"/>
    <w:rsid w:val="000774DE"/>
    <w:rsid w:val="00081929"/>
    <w:rsid w:val="00082EF1"/>
    <w:rsid w:val="00083B3F"/>
    <w:rsid w:val="00084802"/>
    <w:rsid w:val="00084AE7"/>
    <w:rsid w:val="00085540"/>
    <w:rsid w:val="00085E34"/>
    <w:rsid w:val="0008691A"/>
    <w:rsid w:val="00087237"/>
    <w:rsid w:val="000875B9"/>
    <w:rsid w:val="0008777F"/>
    <w:rsid w:val="0009087F"/>
    <w:rsid w:val="00091391"/>
    <w:rsid w:val="0009177D"/>
    <w:rsid w:val="000918E9"/>
    <w:rsid w:val="000922AC"/>
    <w:rsid w:val="00092F7B"/>
    <w:rsid w:val="000931A8"/>
    <w:rsid w:val="000932AA"/>
    <w:rsid w:val="0009402B"/>
    <w:rsid w:val="00095CC9"/>
    <w:rsid w:val="00096178"/>
    <w:rsid w:val="000962CD"/>
    <w:rsid w:val="000972A7"/>
    <w:rsid w:val="00097BE4"/>
    <w:rsid w:val="000A1318"/>
    <w:rsid w:val="000A4063"/>
    <w:rsid w:val="000A411B"/>
    <w:rsid w:val="000A4FD7"/>
    <w:rsid w:val="000A58F0"/>
    <w:rsid w:val="000A5C12"/>
    <w:rsid w:val="000A71B9"/>
    <w:rsid w:val="000A7893"/>
    <w:rsid w:val="000A7B4C"/>
    <w:rsid w:val="000A7C8C"/>
    <w:rsid w:val="000B010F"/>
    <w:rsid w:val="000B0A6A"/>
    <w:rsid w:val="000B0BCF"/>
    <w:rsid w:val="000B3F0F"/>
    <w:rsid w:val="000B448C"/>
    <w:rsid w:val="000B46A2"/>
    <w:rsid w:val="000B4AAF"/>
    <w:rsid w:val="000B6611"/>
    <w:rsid w:val="000B766B"/>
    <w:rsid w:val="000B78ED"/>
    <w:rsid w:val="000C0A4B"/>
    <w:rsid w:val="000C121D"/>
    <w:rsid w:val="000C1445"/>
    <w:rsid w:val="000C2667"/>
    <w:rsid w:val="000C2BEC"/>
    <w:rsid w:val="000C2F73"/>
    <w:rsid w:val="000C37FC"/>
    <w:rsid w:val="000C4AC7"/>
    <w:rsid w:val="000C5178"/>
    <w:rsid w:val="000C5453"/>
    <w:rsid w:val="000C5B7A"/>
    <w:rsid w:val="000C78EC"/>
    <w:rsid w:val="000C7FD0"/>
    <w:rsid w:val="000D0B83"/>
    <w:rsid w:val="000D0B8C"/>
    <w:rsid w:val="000D15E1"/>
    <w:rsid w:val="000D1861"/>
    <w:rsid w:val="000D3119"/>
    <w:rsid w:val="000D3235"/>
    <w:rsid w:val="000D4147"/>
    <w:rsid w:val="000D49F8"/>
    <w:rsid w:val="000D7F5E"/>
    <w:rsid w:val="000E061B"/>
    <w:rsid w:val="000E0684"/>
    <w:rsid w:val="000E14B8"/>
    <w:rsid w:val="000E16D9"/>
    <w:rsid w:val="000E17B3"/>
    <w:rsid w:val="000E2315"/>
    <w:rsid w:val="000E33E1"/>
    <w:rsid w:val="000E3558"/>
    <w:rsid w:val="000E360A"/>
    <w:rsid w:val="000E3702"/>
    <w:rsid w:val="000E392C"/>
    <w:rsid w:val="000E42A1"/>
    <w:rsid w:val="000E44EF"/>
    <w:rsid w:val="000E487C"/>
    <w:rsid w:val="000E4FBC"/>
    <w:rsid w:val="000E5282"/>
    <w:rsid w:val="000E59C5"/>
    <w:rsid w:val="000F1F65"/>
    <w:rsid w:val="000F3246"/>
    <w:rsid w:val="000F36D3"/>
    <w:rsid w:val="000F3C46"/>
    <w:rsid w:val="000F4261"/>
    <w:rsid w:val="000F4B37"/>
    <w:rsid w:val="000F4B9A"/>
    <w:rsid w:val="000F4CBF"/>
    <w:rsid w:val="000F52FB"/>
    <w:rsid w:val="000F65E1"/>
    <w:rsid w:val="000F667A"/>
    <w:rsid w:val="000F6DA1"/>
    <w:rsid w:val="000F77A0"/>
    <w:rsid w:val="000F78C9"/>
    <w:rsid w:val="001009CA"/>
    <w:rsid w:val="00100D85"/>
    <w:rsid w:val="0010298B"/>
    <w:rsid w:val="00102AC8"/>
    <w:rsid w:val="00102FC7"/>
    <w:rsid w:val="00103A9E"/>
    <w:rsid w:val="0010449A"/>
    <w:rsid w:val="00104EF3"/>
    <w:rsid w:val="0010684D"/>
    <w:rsid w:val="001070C9"/>
    <w:rsid w:val="00107B7E"/>
    <w:rsid w:val="0011007C"/>
    <w:rsid w:val="00110762"/>
    <w:rsid w:val="001108DC"/>
    <w:rsid w:val="00111AEC"/>
    <w:rsid w:val="00111C60"/>
    <w:rsid w:val="00111C7B"/>
    <w:rsid w:val="00112407"/>
    <w:rsid w:val="0011245C"/>
    <w:rsid w:val="001124ED"/>
    <w:rsid w:val="001130BA"/>
    <w:rsid w:val="001135EA"/>
    <w:rsid w:val="001140D4"/>
    <w:rsid w:val="00115DA1"/>
    <w:rsid w:val="001161FF"/>
    <w:rsid w:val="00116CC5"/>
    <w:rsid w:val="00120AC6"/>
    <w:rsid w:val="00120E3B"/>
    <w:rsid w:val="00121BBC"/>
    <w:rsid w:val="00122FA3"/>
    <w:rsid w:val="001232CD"/>
    <w:rsid w:val="00124136"/>
    <w:rsid w:val="00124BBD"/>
    <w:rsid w:val="0012516A"/>
    <w:rsid w:val="00126879"/>
    <w:rsid w:val="00127C9A"/>
    <w:rsid w:val="00127E61"/>
    <w:rsid w:val="001308DC"/>
    <w:rsid w:val="00130B5D"/>
    <w:rsid w:val="00130FCF"/>
    <w:rsid w:val="001323BF"/>
    <w:rsid w:val="0013337E"/>
    <w:rsid w:val="00133A51"/>
    <w:rsid w:val="001343B2"/>
    <w:rsid w:val="001354B3"/>
    <w:rsid w:val="00135826"/>
    <w:rsid w:val="0013688B"/>
    <w:rsid w:val="00136CD9"/>
    <w:rsid w:val="00142B81"/>
    <w:rsid w:val="00142D6B"/>
    <w:rsid w:val="00143FD7"/>
    <w:rsid w:val="001443DA"/>
    <w:rsid w:val="0014447D"/>
    <w:rsid w:val="00144CE9"/>
    <w:rsid w:val="00144F6E"/>
    <w:rsid w:val="001450F2"/>
    <w:rsid w:val="00145708"/>
    <w:rsid w:val="00145FC5"/>
    <w:rsid w:val="00146385"/>
    <w:rsid w:val="001463C6"/>
    <w:rsid w:val="00147BC9"/>
    <w:rsid w:val="00147C22"/>
    <w:rsid w:val="00150009"/>
    <w:rsid w:val="00151064"/>
    <w:rsid w:val="00151B2B"/>
    <w:rsid w:val="00151C53"/>
    <w:rsid w:val="001531DA"/>
    <w:rsid w:val="001536E0"/>
    <w:rsid w:val="00153A70"/>
    <w:rsid w:val="00153D18"/>
    <w:rsid w:val="00154D90"/>
    <w:rsid w:val="0015595F"/>
    <w:rsid w:val="0015605A"/>
    <w:rsid w:val="00157241"/>
    <w:rsid w:val="0015757B"/>
    <w:rsid w:val="00157B23"/>
    <w:rsid w:val="00157C93"/>
    <w:rsid w:val="00160B36"/>
    <w:rsid w:val="001616CD"/>
    <w:rsid w:val="00161D63"/>
    <w:rsid w:val="00161E25"/>
    <w:rsid w:val="0016228F"/>
    <w:rsid w:val="0016255D"/>
    <w:rsid w:val="00163160"/>
    <w:rsid w:val="001638BA"/>
    <w:rsid w:val="00163E8C"/>
    <w:rsid w:val="00163EB8"/>
    <w:rsid w:val="00164AF7"/>
    <w:rsid w:val="00165318"/>
    <w:rsid w:val="001657FC"/>
    <w:rsid w:val="00165D17"/>
    <w:rsid w:val="00166109"/>
    <w:rsid w:val="00167914"/>
    <w:rsid w:val="001679B3"/>
    <w:rsid w:val="00167A63"/>
    <w:rsid w:val="00170176"/>
    <w:rsid w:val="0017025A"/>
    <w:rsid w:val="00170475"/>
    <w:rsid w:val="00171B85"/>
    <w:rsid w:val="00172019"/>
    <w:rsid w:val="00172729"/>
    <w:rsid w:val="00172AB9"/>
    <w:rsid w:val="0017302C"/>
    <w:rsid w:val="0017462D"/>
    <w:rsid w:val="001751DA"/>
    <w:rsid w:val="0017691D"/>
    <w:rsid w:val="00176CB9"/>
    <w:rsid w:val="00177AB2"/>
    <w:rsid w:val="00180111"/>
    <w:rsid w:val="0018061A"/>
    <w:rsid w:val="00180788"/>
    <w:rsid w:val="00180D36"/>
    <w:rsid w:val="00180E69"/>
    <w:rsid w:val="0018137F"/>
    <w:rsid w:val="001818F8"/>
    <w:rsid w:val="001818FD"/>
    <w:rsid w:val="00181B24"/>
    <w:rsid w:val="001844FE"/>
    <w:rsid w:val="00184AB4"/>
    <w:rsid w:val="001850B2"/>
    <w:rsid w:val="00187B47"/>
    <w:rsid w:val="0019014B"/>
    <w:rsid w:val="001902B2"/>
    <w:rsid w:val="00190365"/>
    <w:rsid w:val="0019045B"/>
    <w:rsid w:val="00190CF9"/>
    <w:rsid w:val="00191C9E"/>
    <w:rsid w:val="001925D5"/>
    <w:rsid w:val="00192BB4"/>
    <w:rsid w:val="00192E54"/>
    <w:rsid w:val="00193FF2"/>
    <w:rsid w:val="0019410E"/>
    <w:rsid w:val="001942DC"/>
    <w:rsid w:val="001946A5"/>
    <w:rsid w:val="001949E9"/>
    <w:rsid w:val="00194BAA"/>
    <w:rsid w:val="00194F43"/>
    <w:rsid w:val="001953C0"/>
    <w:rsid w:val="00195413"/>
    <w:rsid w:val="001969F5"/>
    <w:rsid w:val="00196C35"/>
    <w:rsid w:val="00196FE0"/>
    <w:rsid w:val="00197F98"/>
    <w:rsid w:val="001A0250"/>
    <w:rsid w:val="001A182A"/>
    <w:rsid w:val="001A1A71"/>
    <w:rsid w:val="001A1F0B"/>
    <w:rsid w:val="001A51BC"/>
    <w:rsid w:val="001A5216"/>
    <w:rsid w:val="001A6517"/>
    <w:rsid w:val="001A66D2"/>
    <w:rsid w:val="001A6F3F"/>
    <w:rsid w:val="001A7FC4"/>
    <w:rsid w:val="001B0123"/>
    <w:rsid w:val="001B02E9"/>
    <w:rsid w:val="001B0381"/>
    <w:rsid w:val="001B24E4"/>
    <w:rsid w:val="001B26FE"/>
    <w:rsid w:val="001B2744"/>
    <w:rsid w:val="001B325E"/>
    <w:rsid w:val="001B3F8C"/>
    <w:rsid w:val="001B489B"/>
    <w:rsid w:val="001B48DD"/>
    <w:rsid w:val="001B62BE"/>
    <w:rsid w:val="001B6C17"/>
    <w:rsid w:val="001B7EB1"/>
    <w:rsid w:val="001C0324"/>
    <w:rsid w:val="001C09DF"/>
    <w:rsid w:val="001C0A3A"/>
    <w:rsid w:val="001C0EFF"/>
    <w:rsid w:val="001C21C0"/>
    <w:rsid w:val="001C2BD9"/>
    <w:rsid w:val="001C2EB6"/>
    <w:rsid w:val="001C313C"/>
    <w:rsid w:val="001C3D1A"/>
    <w:rsid w:val="001C4402"/>
    <w:rsid w:val="001C44D7"/>
    <w:rsid w:val="001C5CA2"/>
    <w:rsid w:val="001C616C"/>
    <w:rsid w:val="001C6187"/>
    <w:rsid w:val="001C7E64"/>
    <w:rsid w:val="001D0B05"/>
    <w:rsid w:val="001D13EA"/>
    <w:rsid w:val="001D52D3"/>
    <w:rsid w:val="001D5836"/>
    <w:rsid w:val="001D7827"/>
    <w:rsid w:val="001E0957"/>
    <w:rsid w:val="001E17AB"/>
    <w:rsid w:val="001E257C"/>
    <w:rsid w:val="001E3203"/>
    <w:rsid w:val="001E3813"/>
    <w:rsid w:val="001E3960"/>
    <w:rsid w:val="001E44B9"/>
    <w:rsid w:val="001E48E4"/>
    <w:rsid w:val="001E4E67"/>
    <w:rsid w:val="001E4E7E"/>
    <w:rsid w:val="001E5151"/>
    <w:rsid w:val="001E5200"/>
    <w:rsid w:val="001E553E"/>
    <w:rsid w:val="001E625C"/>
    <w:rsid w:val="001E6BA7"/>
    <w:rsid w:val="001E6D9C"/>
    <w:rsid w:val="001E755E"/>
    <w:rsid w:val="001F015E"/>
    <w:rsid w:val="001F15C1"/>
    <w:rsid w:val="001F1C60"/>
    <w:rsid w:val="001F23CB"/>
    <w:rsid w:val="001F3403"/>
    <w:rsid w:val="001F36AF"/>
    <w:rsid w:val="001F3D4D"/>
    <w:rsid w:val="001F3EB8"/>
    <w:rsid w:val="001F3FE9"/>
    <w:rsid w:val="001F6848"/>
    <w:rsid w:val="001F7C4C"/>
    <w:rsid w:val="001F7DF4"/>
    <w:rsid w:val="00200C0B"/>
    <w:rsid w:val="00200C22"/>
    <w:rsid w:val="0020172B"/>
    <w:rsid w:val="00201A61"/>
    <w:rsid w:val="002034B5"/>
    <w:rsid w:val="0020566C"/>
    <w:rsid w:val="00206731"/>
    <w:rsid w:val="00206779"/>
    <w:rsid w:val="002078BD"/>
    <w:rsid w:val="00207D38"/>
    <w:rsid w:val="002128FC"/>
    <w:rsid w:val="0021337E"/>
    <w:rsid w:val="00213408"/>
    <w:rsid w:val="002134A2"/>
    <w:rsid w:val="00213808"/>
    <w:rsid w:val="0021450D"/>
    <w:rsid w:val="00215495"/>
    <w:rsid w:val="002162CC"/>
    <w:rsid w:val="002169EA"/>
    <w:rsid w:val="002172C3"/>
    <w:rsid w:val="002179DF"/>
    <w:rsid w:val="0022061D"/>
    <w:rsid w:val="00220A2D"/>
    <w:rsid w:val="0022114E"/>
    <w:rsid w:val="00221A73"/>
    <w:rsid w:val="00221C7C"/>
    <w:rsid w:val="0022212B"/>
    <w:rsid w:val="0022226C"/>
    <w:rsid w:val="002222F1"/>
    <w:rsid w:val="002232AA"/>
    <w:rsid w:val="00223ABF"/>
    <w:rsid w:val="00225056"/>
    <w:rsid w:val="002252E0"/>
    <w:rsid w:val="002256CA"/>
    <w:rsid w:val="00225B32"/>
    <w:rsid w:val="00225EC0"/>
    <w:rsid w:val="0022692B"/>
    <w:rsid w:val="002269F3"/>
    <w:rsid w:val="00226E80"/>
    <w:rsid w:val="0022788C"/>
    <w:rsid w:val="002308CF"/>
    <w:rsid w:val="00230AA0"/>
    <w:rsid w:val="00231454"/>
    <w:rsid w:val="00231837"/>
    <w:rsid w:val="002344D8"/>
    <w:rsid w:val="0023531C"/>
    <w:rsid w:val="0023533A"/>
    <w:rsid w:val="00235ED1"/>
    <w:rsid w:val="002366CF"/>
    <w:rsid w:val="00236DAB"/>
    <w:rsid w:val="00237982"/>
    <w:rsid w:val="002413B3"/>
    <w:rsid w:val="0024158C"/>
    <w:rsid w:val="00241774"/>
    <w:rsid w:val="00241810"/>
    <w:rsid w:val="00241DEA"/>
    <w:rsid w:val="00241F08"/>
    <w:rsid w:val="00242415"/>
    <w:rsid w:val="002440D0"/>
    <w:rsid w:val="0024466E"/>
    <w:rsid w:val="00245DC6"/>
    <w:rsid w:val="00245E97"/>
    <w:rsid w:val="00246D98"/>
    <w:rsid w:val="002478BD"/>
    <w:rsid w:val="00250545"/>
    <w:rsid w:val="00250853"/>
    <w:rsid w:val="00250DD4"/>
    <w:rsid w:val="00251428"/>
    <w:rsid w:val="002537DC"/>
    <w:rsid w:val="00253B26"/>
    <w:rsid w:val="00254F50"/>
    <w:rsid w:val="00255224"/>
    <w:rsid w:val="0025529B"/>
    <w:rsid w:val="002557D5"/>
    <w:rsid w:val="0025610C"/>
    <w:rsid w:val="0025670E"/>
    <w:rsid w:val="00256D9E"/>
    <w:rsid w:val="002571C6"/>
    <w:rsid w:val="002575E7"/>
    <w:rsid w:val="0025763F"/>
    <w:rsid w:val="00257B3A"/>
    <w:rsid w:val="00257F7A"/>
    <w:rsid w:val="00261600"/>
    <w:rsid w:val="002616A1"/>
    <w:rsid w:val="002617A3"/>
    <w:rsid w:val="00261CE8"/>
    <w:rsid w:val="00262049"/>
    <w:rsid w:val="00262C8B"/>
    <w:rsid w:val="00262E70"/>
    <w:rsid w:val="002636BF"/>
    <w:rsid w:val="00263B3C"/>
    <w:rsid w:val="0026406E"/>
    <w:rsid w:val="002641D5"/>
    <w:rsid w:val="00264F7F"/>
    <w:rsid w:val="002651EA"/>
    <w:rsid w:val="00265266"/>
    <w:rsid w:val="00266179"/>
    <w:rsid w:val="0026617F"/>
    <w:rsid w:val="00266949"/>
    <w:rsid w:val="00266B24"/>
    <w:rsid w:val="00267008"/>
    <w:rsid w:val="00267625"/>
    <w:rsid w:val="0026765B"/>
    <w:rsid w:val="0027025B"/>
    <w:rsid w:val="00271217"/>
    <w:rsid w:val="002717AC"/>
    <w:rsid w:val="002720BC"/>
    <w:rsid w:val="0027265E"/>
    <w:rsid w:val="0027281E"/>
    <w:rsid w:val="00272839"/>
    <w:rsid w:val="0027288E"/>
    <w:rsid w:val="0027298D"/>
    <w:rsid w:val="00273877"/>
    <w:rsid w:val="00273D9B"/>
    <w:rsid w:val="0027436C"/>
    <w:rsid w:val="00276D9F"/>
    <w:rsid w:val="0027732C"/>
    <w:rsid w:val="00280CA4"/>
    <w:rsid w:val="002816FC"/>
    <w:rsid w:val="00283476"/>
    <w:rsid w:val="00283AD8"/>
    <w:rsid w:val="00283E34"/>
    <w:rsid w:val="00284671"/>
    <w:rsid w:val="00285255"/>
    <w:rsid w:val="002903F2"/>
    <w:rsid w:val="0029179C"/>
    <w:rsid w:val="00292CA3"/>
    <w:rsid w:val="002938BA"/>
    <w:rsid w:val="00293FD2"/>
    <w:rsid w:val="0029555C"/>
    <w:rsid w:val="00296CA9"/>
    <w:rsid w:val="00296CCB"/>
    <w:rsid w:val="00297CAA"/>
    <w:rsid w:val="002A0195"/>
    <w:rsid w:val="002A13BF"/>
    <w:rsid w:val="002A1847"/>
    <w:rsid w:val="002A1C44"/>
    <w:rsid w:val="002A1D89"/>
    <w:rsid w:val="002A1EE0"/>
    <w:rsid w:val="002A321E"/>
    <w:rsid w:val="002A3E8A"/>
    <w:rsid w:val="002A4C0B"/>
    <w:rsid w:val="002A4ECA"/>
    <w:rsid w:val="002A51A4"/>
    <w:rsid w:val="002A59E1"/>
    <w:rsid w:val="002A6D32"/>
    <w:rsid w:val="002A7985"/>
    <w:rsid w:val="002B1927"/>
    <w:rsid w:val="002B3E2E"/>
    <w:rsid w:val="002B4362"/>
    <w:rsid w:val="002B4BC9"/>
    <w:rsid w:val="002B5364"/>
    <w:rsid w:val="002B5E78"/>
    <w:rsid w:val="002B5FAA"/>
    <w:rsid w:val="002B6269"/>
    <w:rsid w:val="002B6445"/>
    <w:rsid w:val="002B72B8"/>
    <w:rsid w:val="002B7C1F"/>
    <w:rsid w:val="002C1492"/>
    <w:rsid w:val="002C16A3"/>
    <w:rsid w:val="002C252D"/>
    <w:rsid w:val="002C2DFA"/>
    <w:rsid w:val="002C4511"/>
    <w:rsid w:val="002C4895"/>
    <w:rsid w:val="002C5AC1"/>
    <w:rsid w:val="002C5F0F"/>
    <w:rsid w:val="002C6EAC"/>
    <w:rsid w:val="002C7020"/>
    <w:rsid w:val="002D010D"/>
    <w:rsid w:val="002D0972"/>
    <w:rsid w:val="002D0B49"/>
    <w:rsid w:val="002D1A8C"/>
    <w:rsid w:val="002D1D44"/>
    <w:rsid w:val="002D1DC5"/>
    <w:rsid w:val="002D262D"/>
    <w:rsid w:val="002D2E45"/>
    <w:rsid w:val="002D2EC8"/>
    <w:rsid w:val="002D3647"/>
    <w:rsid w:val="002D37C8"/>
    <w:rsid w:val="002D3F79"/>
    <w:rsid w:val="002D4D47"/>
    <w:rsid w:val="002E2E6F"/>
    <w:rsid w:val="002E2F2E"/>
    <w:rsid w:val="002E33C1"/>
    <w:rsid w:val="002E34CA"/>
    <w:rsid w:val="002E3820"/>
    <w:rsid w:val="002E41A9"/>
    <w:rsid w:val="002E4464"/>
    <w:rsid w:val="002E534E"/>
    <w:rsid w:val="002E60CB"/>
    <w:rsid w:val="002E6A7F"/>
    <w:rsid w:val="002E716E"/>
    <w:rsid w:val="002F0D60"/>
    <w:rsid w:val="002F12D3"/>
    <w:rsid w:val="002F1D99"/>
    <w:rsid w:val="002F204B"/>
    <w:rsid w:val="002F230D"/>
    <w:rsid w:val="002F2909"/>
    <w:rsid w:val="002F35AF"/>
    <w:rsid w:val="002F3C0F"/>
    <w:rsid w:val="002F48D5"/>
    <w:rsid w:val="002F4E4C"/>
    <w:rsid w:val="002F4F06"/>
    <w:rsid w:val="002F561F"/>
    <w:rsid w:val="002F5B14"/>
    <w:rsid w:val="002F63A7"/>
    <w:rsid w:val="002F656A"/>
    <w:rsid w:val="002F6CB7"/>
    <w:rsid w:val="002F6FF1"/>
    <w:rsid w:val="003004E6"/>
    <w:rsid w:val="003007D1"/>
    <w:rsid w:val="00301373"/>
    <w:rsid w:val="00301B4A"/>
    <w:rsid w:val="003025FF"/>
    <w:rsid w:val="00302C71"/>
    <w:rsid w:val="0030311D"/>
    <w:rsid w:val="003033EF"/>
    <w:rsid w:val="00303C86"/>
    <w:rsid w:val="003043FF"/>
    <w:rsid w:val="00304512"/>
    <w:rsid w:val="00305284"/>
    <w:rsid w:val="00305B8F"/>
    <w:rsid w:val="00305CF8"/>
    <w:rsid w:val="0030681C"/>
    <w:rsid w:val="00310550"/>
    <w:rsid w:val="00310F95"/>
    <w:rsid w:val="00311FA2"/>
    <w:rsid w:val="00314852"/>
    <w:rsid w:val="0031593A"/>
    <w:rsid w:val="0031684D"/>
    <w:rsid w:val="00316A2E"/>
    <w:rsid w:val="00316D30"/>
    <w:rsid w:val="00320BDE"/>
    <w:rsid w:val="003216BF"/>
    <w:rsid w:val="00321EA9"/>
    <w:rsid w:val="00323C57"/>
    <w:rsid w:val="00324167"/>
    <w:rsid w:val="00324837"/>
    <w:rsid w:val="003268CA"/>
    <w:rsid w:val="003303AB"/>
    <w:rsid w:val="003309A7"/>
    <w:rsid w:val="00330C5A"/>
    <w:rsid w:val="00333071"/>
    <w:rsid w:val="00333B08"/>
    <w:rsid w:val="00333F44"/>
    <w:rsid w:val="00334127"/>
    <w:rsid w:val="00334465"/>
    <w:rsid w:val="00334F56"/>
    <w:rsid w:val="00341290"/>
    <w:rsid w:val="003412C4"/>
    <w:rsid w:val="00341A5A"/>
    <w:rsid w:val="00342BBC"/>
    <w:rsid w:val="00342C25"/>
    <w:rsid w:val="00342EBA"/>
    <w:rsid w:val="00343187"/>
    <w:rsid w:val="00343499"/>
    <w:rsid w:val="00344731"/>
    <w:rsid w:val="003448FF"/>
    <w:rsid w:val="00344F61"/>
    <w:rsid w:val="00345354"/>
    <w:rsid w:val="003466C0"/>
    <w:rsid w:val="0035028F"/>
    <w:rsid w:val="003503C1"/>
    <w:rsid w:val="003503CA"/>
    <w:rsid w:val="003510CD"/>
    <w:rsid w:val="0035134F"/>
    <w:rsid w:val="00353275"/>
    <w:rsid w:val="0035422F"/>
    <w:rsid w:val="003543A8"/>
    <w:rsid w:val="00355D7E"/>
    <w:rsid w:val="00356927"/>
    <w:rsid w:val="00356DB4"/>
    <w:rsid w:val="003602EF"/>
    <w:rsid w:val="00360B49"/>
    <w:rsid w:val="00360BE5"/>
    <w:rsid w:val="00361B2C"/>
    <w:rsid w:val="00361D1C"/>
    <w:rsid w:val="00362101"/>
    <w:rsid w:val="003635B0"/>
    <w:rsid w:val="00363F42"/>
    <w:rsid w:val="0036464A"/>
    <w:rsid w:val="003647A9"/>
    <w:rsid w:val="00364A87"/>
    <w:rsid w:val="00364F88"/>
    <w:rsid w:val="00364FE7"/>
    <w:rsid w:val="0036571B"/>
    <w:rsid w:val="00365E95"/>
    <w:rsid w:val="00370B6F"/>
    <w:rsid w:val="00371262"/>
    <w:rsid w:val="00371327"/>
    <w:rsid w:val="00371CC7"/>
    <w:rsid w:val="003725FF"/>
    <w:rsid w:val="00373435"/>
    <w:rsid w:val="00373640"/>
    <w:rsid w:val="00374596"/>
    <w:rsid w:val="00374ABC"/>
    <w:rsid w:val="00374D85"/>
    <w:rsid w:val="00374FA9"/>
    <w:rsid w:val="003750C6"/>
    <w:rsid w:val="0037614E"/>
    <w:rsid w:val="00376380"/>
    <w:rsid w:val="00376A24"/>
    <w:rsid w:val="00377F71"/>
    <w:rsid w:val="00380964"/>
    <w:rsid w:val="003809E6"/>
    <w:rsid w:val="003812DC"/>
    <w:rsid w:val="00383463"/>
    <w:rsid w:val="00383936"/>
    <w:rsid w:val="003839B5"/>
    <w:rsid w:val="00383B12"/>
    <w:rsid w:val="0038439B"/>
    <w:rsid w:val="003846EC"/>
    <w:rsid w:val="003848DF"/>
    <w:rsid w:val="00384C7E"/>
    <w:rsid w:val="0038565F"/>
    <w:rsid w:val="0038737A"/>
    <w:rsid w:val="003875DA"/>
    <w:rsid w:val="00390405"/>
    <w:rsid w:val="0039048A"/>
    <w:rsid w:val="003906AD"/>
    <w:rsid w:val="003906C4"/>
    <w:rsid w:val="00391EBB"/>
    <w:rsid w:val="003920BD"/>
    <w:rsid w:val="0039248F"/>
    <w:rsid w:val="00392709"/>
    <w:rsid w:val="00392D8E"/>
    <w:rsid w:val="003940CD"/>
    <w:rsid w:val="00394185"/>
    <w:rsid w:val="00394949"/>
    <w:rsid w:val="00395C2C"/>
    <w:rsid w:val="00395D6D"/>
    <w:rsid w:val="00395E89"/>
    <w:rsid w:val="00397177"/>
    <w:rsid w:val="003A0C92"/>
    <w:rsid w:val="003A0EF6"/>
    <w:rsid w:val="003A21BE"/>
    <w:rsid w:val="003A39A1"/>
    <w:rsid w:val="003A3CF1"/>
    <w:rsid w:val="003A47D6"/>
    <w:rsid w:val="003A634E"/>
    <w:rsid w:val="003A676D"/>
    <w:rsid w:val="003A7526"/>
    <w:rsid w:val="003A7EC3"/>
    <w:rsid w:val="003B06EC"/>
    <w:rsid w:val="003B0A91"/>
    <w:rsid w:val="003B0CA2"/>
    <w:rsid w:val="003B16CA"/>
    <w:rsid w:val="003B16F3"/>
    <w:rsid w:val="003B1C6E"/>
    <w:rsid w:val="003B20F4"/>
    <w:rsid w:val="003B25F1"/>
    <w:rsid w:val="003B2779"/>
    <w:rsid w:val="003B29E8"/>
    <w:rsid w:val="003B329D"/>
    <w:rsid w:val="003B3380"/>
    <w:rsid w:val="003B3421"/>
    <w:rsid w:val="003B34F8"/>
    <w:rsid w:val="003B3C1D"/>
    <w:rsid w:val="003B5267"/>
    <w:rsid w:val="003B7592"/>
    <w:rsid w:val="003B75D1"/>
    <w:rsid w:val="003C06D0"/>
    <w:rsid w:val="003C0833"/>
    <w:rsid w:val="003C0AB9"/>
    <w:rsid w:val="003C1A96"/>
    <w:rsid w:val="003C39A3"/>
    <w:rsid w:val="003C5A2D"/>
    <w:rsid w:val="003C5D1C"/>
    <w:rsid w:val="003C6CCC"/>
    <w:rsid w:val="003C7358"/>
    <w:rsid w:val="003C7CD5"/>
    <w:rsid w:val="003D01FD"/>
    <w:rsid w:val="003D05EB"/>
    <w:rsid w:val="003D094E"/>
    <w:rsid w:val="003D0D74"/>
    <w:rsid w:val="003D0D9E"/>
    <w:rsid w:val="003D11F2"/>
    <w:rsid w:val="003D1723"/>
    <w:rsid w:val="003D3395"/>
    <w:rsid w:val="003D33B4"/>
    <w:rsid w:val="003D3CCD"/>
    <w:rsid w:val="003D5063"/>
    <w:rsid w:val="003D6990"/>
    <w:rsid w:val="003D6FF2"/>
    <w:rsid w:val="003D71B9"/>
    <w:rsid w:val="003D75ED"/>
    <w:rsid w:val="003D7E6C"/>
    <w:rsid w:val="003D7F30"/>
    <w:rsid w:val="003E0439"/>
    <w:rsid w:val="003E1A60"/>
    <w:rsid w:val="003E1BF3"/>
    <w:rsid w:val="003E2157"/>
    <w:rsid w:val="003E2606"/>
    <w:rsid w:val="003E342E"/>
    <w:rsid w:val="003E3C14"/>
    <w:rsid w:val="003E3F3E"/>
    <w:rsid w:val="003E499C"/>
    <w:rsid w:val="003E738B"/>
    <w:rsid w:val="003F0B2D"/>
    <w:rsid w:val="003F1BD3"/>
    <w:rsid w:val="003F37EB"/>
    <w:rsid w:val="003F4514"/>
    <w:rsid w:val="003F4ED4"/>
    <w:rsid w:val="003F5E5F"/>
    <w:rsid w:val="003F62C8"/>
    <w:rsid w:val="003F6628"/>
    <w:rsid w:val="003F7B76"/>
    <w:rsid w:val="0040076C"/>
    <w:rsid w:val="0040139F"/>
    <w:rsid w:val="0040156B"/>
    <w:rsid w:val="00401898"/>
    <w:rsid w:val="00401DDF"/>
    <w:rsid w:val="004020BE"/>
    <w:rsid w:val="00402556"/>
    <w:rsid w:val="00402F95"/>
    <w:rsid w:val="00403A82"/>
    <w:rsid w:val="004043B5"/>
    <w:rsid w:val="004058EB"/>
    <w:rsid w:val="004073BA"/>
    <w:rsid w:val="00410E34"/>
    <w:rsid w:val="0041111A"/>
    <w:rsid w:val="004117DE"/>
    <w:rsid w:val="00411FF3"/>
    <w:rsid w:val="0041275F"/>
    <w:rsid w:val="004131FC"/>
    <w:rsid w:val="00413838"/>
    <w:rsid w:val="00414A0B"/>
    <w:rsid w:val="00414C76"/>
    <w:rsid w:val="00415965"/>
    <w:rsid w:val="00415C11"/>
    <w:rsid w:val="00416741"/>
    <w:rsid w:val="00417211"/>
    <w:rsid w:val="0041745D"/>
    <w:rsid w:val="00417C59"/>
    <w:rsid w:val="0042247A"/>
    <w:rsid w:val="00422937"/>
    <w:rsid w:val="00422A75"/>
    <w:rsid w:val="00422E2A"/>
    <w:rsid w:val="00425050"/>
    <w:rsid w:val="004251F0"/>
    <w:rsid w:val="0042521F"/>
    <w:rsid w:val="00426ACC"/>
    <w:rsid w:val="00427746"/>
    <w:rsid w:val="0043051B"/>
    <w:rsid w:val="004307D6"/>
    <w:rsid w:val="0043146C"/>
    <w:rsid w:val="00432F6A"/>
    <w:rsid w:val="0043347F"/>
    <w:rsid w:val="0043352A"/>
    <w:rsid w:val="004337B2"/>
    <w:rsid w:val="00433C73"/>
    <w:rsid w:val="00434156"/>
    <w:rsid w:val="004349D0"/>
    <w:rsid w:val="00434CC3"/>
    <w:rsid w:val="0043504E"/>
    <w:rsid w:val="00435D40"/>
    <w:rsid w:val="00440392"/>
    <w:rsid w:val="00441AA4"/>
    <w:rsid w:val="0044289C"/>
    <w:rsid w:val="00443ABD"/>
    <w:rsid w:val="00444D73"/>
    <w:rsid w:val="0044641E"/>
    <w:rsid w:val="0044677A"/>
    <w:rsid w:val="00447ED4"/>
    <w:rsid w:val="004504B9"/>
    <w:rsid w:val="0045196F"/>
    <w:rsid w:val="00451BED"/>
    <w:rsid w:val="00451E0C"/>
    <w:rsid w:val="00451F93"/>
    <w:rsid w:val="00454CED"/>
    <w:rsid w:val="00454E63"/>
    <w:rsid w:val="004553FC"/>
    <w:rsid w:val="00456184"/>
    <w:rsid w:val="004567E9"/>
    <w:rsid w:val="00456B55"/>
    <w:rsid w:val="0045709A"/>
    <w:rsid w:val="00457137"/>
    <w:rsid w:val="0046000B"/>
    <w:rsid w:val="00460323"/>
    <w:rsid w:val="0046264C"/>
    <w:rsid w:val="00462DEB"/>
    <w:rsid w:val="0046452D"/>
    <w:rsid w:val="00464895"/>
    <w:rsid w:val="00464A63"/>
    <w:rsid w:val="0046540B"/>
    <w:rsid w:val="0046615A"/>
    <w:rsid w:val="004664C4"/>
    <w:rsid w:val="004671E5"/>
    <w:rsid w:val="004673BE"/>
    <w:rsid w:val="004679AB"/>
    <w:rsid w:val="00470352"/>
    <w:rsid w:val="00470569"/>
    <w:rsid w:val="004705CC"/>
    <w:rsid w:val="00470EEC"/>
    <w:rsid w:val="00471092"/>
    <w:rsid w:val="004723E9"/>
    <w:rsid w:val="004726F4"/>
    <w:rsid w:val="0047304B"/>
    <w:rsid w:val="004734B9"/>
    <w:rsid w:val="00473FEE"/>
    <w:rsid w:val="00474429"/>
    <w:rsid w:val="00474B0D"/>
    <w:rsid w:val="0047637F"/>
    <w:rsid w:val="00477743"/>
    <w:rsid w:val="0047785B"/>
    <w:rsid w:val="004779D2"/>
    <w:rsid w:val="00480445"/>
    <w:rsid w:val="00481744"/>
    <w:rsid w:val="004818D5"/>
    <w:rsid w:val="00481DA4"/>
    <w:rsid w:val="004825B9"/>
    <w:rsid w:val="00484C5A"/>
    <w:rsid w:val="00484D22"/>
    <w:rsid w:val="00485596"/>
    <w:rsid w:val="004863EB"/>
    <w:rsid w:val="0048693D"/>
    <w:rsid w:val="00486A51"/>
    <w:rsid w:val="004872E5"/>
    <w:rsid w:val="00487466"/>
    <w:rsid w:val="004902C6"/>
    <w:rsid w:val="00491884"/>
    <w:rsid w:val="00491C51"/>
    <w:rsid w:val="00492C7B"/>
    <w:rsid w:val="00494BFF"/>
    <w:rsid w:val="00495C62"/>
    <w:rsid w:val="004970B1"/>
    <w:rsid w:val="004972FE"/>
    <w:rsid w:val="004973D6"/>
    <w:rsid w:val="004A150B"/>
    <w:rsid w:val="004A1605"/>
    <w:rsid w:val="004A16DD"/>
    <w:rsid w:val="004A1FA4"/>
    <w:rsid w:val="004A256D"/>
    <w:rsid w:val="004A2573"/>
    <w:rsid w:val="004A33C9"/>
    <w:rsid w:val="004A401E"/>
    <w:rsid w:val="004A4124"/>
    <w:rsid w:val="004A44BE"/>
    <w:rsid w:val="004A4971"/>
    <w:rsid w:val="004A51CD"/>
    <w:rsid w:val="004A5436"/>
    <w:rsid w:val="004A62EC"/>
    <w:rsid w:val="004A63ED"/>
    <w:rsid w:val="004A6623"/>
    <w:rsid w:val="004A6B57"/>
    <w:rsid w:val="004A775E"/>
    <w:rsid w:val="004B1124"/>
    <w:rsid w:val="004B14F4"/>
    <w:rsid w:val="004B19C5"/>
    <w:rsid w:val="004B1A71"/>
    <w:rsid w:val="004B1CB6"/>
    <w:rsid w:val="004B2891"/>
    <w:rsid w:val="004B2A8F"/>
    <w:rsid w:val="004B2CE4"/>
    <w:rsid w:val="004B5D86"/>
    <w:rsid w:val="004B6528"/>
    <w:rsid w:val="004B673F"/>
    <w:rsid w:val="004B729E"/>
    <w:rsid w:val="004C13B9"/>
    <w:rsid w:val="004C2765"/>
    <w:rsid w:val="004C2FD8"/>
    <w:rsid w:val="004C303B"/>
    <w:rsid w:val="004C3683"/>
    <w:rsid w:val="004C6EF0"/>
    <w:rsid w:val="004C7152"/>
    <w:rsid w:val="004D1154"/>
    <w:rsid w:val="004D23B8"/>
    <w:rsid w:val="004D4273"/>
    <w:rsid w:val="004D4F44"/>
    <w:rsid w:val="004D55B3"/>
    <w:rsid w:val="004D5D4F"/>
    <w:rsid w:val="004D5E07"/>
    <w:rsid w:val="004D5E1E"/>
    <w:rsid w:val="004D625D"/>
    <w:rsid w:val="004D73A9"/>
    <w:rsid w:val="004E0A7D"/>
    <w:rsid w:val="004E131E"/>
    <w:rsid w:val="004E1D5B"/>
    <w:rsid w:val="004E1EF5"/>
    <w:rsid w:val="004E412F"/>
    <w:rsid w:val="004E5584"/>
    <w:rsid w:val="004E59ED"/>
    <w:rsid w:val="004E5EE8"/>
    <w:rsid w:val="004E6756"/>
    <w:rsid w:val="004E68A1"/>
    <w:rsid w:val="004E7309"/>
    <w:rsid w:val="004E7711"/>
    <w:rsid w:val="004E7977"/>
    <w:rsid w:val="004F0F38"/>
    <w:rsid w:val="004F2537"/>
    <w:rsid w:val="004F267D"/>
    <w:rsid w:val="004F3158"/>
    <w:rsid w:val="004F4F7E"/>
    <w:rsid w:val="004F5869"/>
    <w:rsid w:val="004F5CF4"/>
    <w:rsid w:val="00500376"/>
    <w:rsid w:val="0050062B"/>
    <w:rsid w:val="005014F5"/>
    <w:rsid w:val="00502818"/>
    <w:rsid w:val="00502952"/>
    <w:rsid w:val="00502976"/>
    <w:rsid w:val="00503080"/>
    <w:rsid w:val="00503276"/>
    <w:rsid w:val="00503E25"/>
    <w:rsid w:val="0050452C"/>
    <w:rsid w:val="00505577"/>
    <w:rsid w:val="0050561D"/>
    <w:rsid w:val="0050581D"/>
    <w:rsid w:val="00505833"/>
    <w:rsid w:val="00506109"/>
    <w:rsid w:val="00506164"/>
    <w:rsid w:val="005071EA"/>
    <w:rsid w:val="00507400"/>
    <w:rsid w:val="005074E6"/>
    <w:rsid w:val="00507ADC"/>
    <w:rsid w:val="00507F94"/>
    <w:rsid w:val="0051083E"/>
    <w:rsid w:val="0051134E"/>
    <w:rsid w:val="00511834"/>
    <w:rsid w:val="00511DB0"/>
    <w:rsid w:val="005123BC"/>
    <w:rsid w:val="00513AD6"/>
    <w:rsid w:val="00513B06"/>
    <w:rsid w:val="00515618"/>
    <w:rsid w:val="00516957"/>
    <w:rsid w:val="00516A9C"/>
    <w:rsid w:val="005175AD"/>
    <w:rsid w:val="00517960"/>
    <w:rsid w:val="0052034E"/>
    <w:rsid w:val="005208E8"/>
    <w:rsid w:val="00521000"/>
    <w:rsid w:val="005213DF"/>
    <w:rsid w:val="00521481"/>
    <w:rsid w:val="00521A75"/>
    <w:rsid w:val="00521C1B"/>
    <w:rsid w:val="00521C80"/>
    <w:rsid w:val="00522547"/>
    <w:rsid w:val="005227DB"/>
    <w:rsid w:val="0052347E"/>
    <w:rsid w:val="00523B8F"/>
    <w:rsid w:val="00523CB2"/>
    <w:rsid w:val="005241C1"/>
    <w:rsid w:val="0052541E"/>
    <w:rsid w:val="00527DAD"/>
    <w:rsid w:val="005312D8"/>
    <w:rsid w:val="00531D68"/>
    <w:rsid w:val="0053378A"/>
    <w:rsid w:val="00533E4C"/>
    <w:rsid w:val="005361F4"/>
    <w:rsid w:val="005362AF"/>
    <w:rsid w:val="00540119"/>
    <w:rsid w:val="005407DC"/>
    <w:rsid w:val="00540B09"/>
    <w:rsid w:val="00540B3D"/>
    <w:rsid w:val="00540D7C"/>
    <w:rsid w:val="005411D5"/>
    <w:rsid w:val="00541514"/>
    <w:rsid w:val="00541682"/>
    <w:rsid w:val="00541CB7"/>
    <w:rsid w:val="005426B3"/>
    <w:rsid w:val="005429E4"/>
    <w:rsid w:val="00542EBE"/>
    <w:rsid w:val="00543375"/>
    <w:rsid w:val="005436F7"/>
    <w:rsid w:val="00543AE8"/>
    <w:rsid w:val="00545402"/>
    <w:rsid w:val="00545870"/>
    <w:rsid w:val="0054697B"/>
    <w:rsid w:val="00546B39"/>
    <w:rsid w:val="00547109"/>
    <w:rsid w:val="005501A1"/>
    <w:rsid w:val="00551921"/>
    <w:rsid w:val="0055274E"/>
    <w:rsid w:val="0055282F"/>
    <w:rsid w:val="005538EF"/>
    <w:rsid w:val="00553B4F"/>
    <w:rsid w:val="0055419C"/>
    <w:rsid w:val="005553AB"/>
    <w:rsid w:val="00555554"/>
    <w:rsid w:val="00557386"/>
    <w:rsid w:val="005578DB"/>
    <w:rsid w:val="005600EB"/>
    <w:rsid w:val="00562571"/>
    <w:rsid w:val="00562C14"/>
    <w:rsid w:val="00562DEF"/>
    <w:rsid w:val="005642D8"/>
    <w:rsid w:val="0056464F"/>
    <w:rsid w:val="005658CF"/>
    <w:rsid w:val="005667FF"/>
    <w:rsid w:val="005679BB"/>
    <w:rsid w:val="00567B2E"/>
    <w:rsid w:val="00567F48"/>
    <w:rsid w:val="005707D4"/>
    <w:rsid w:val="005708BD"/>
    <w:rsid w:val="0057118B"/>
    <w:rsid w:val="00572787"/>
    <w:rsid w:val="00572F58"/>
    <w:rsid w:val="00573CD0"/>
    <w:rsid w:val="005749B3"/>
    <w:rsid w:val="00574D2A"/>
    <w:rsid w:val="00574FEB"/>
    <w:rsid w:val="005764EA"/>
    <w:rsid w:val="005768B6"/>
    <w:rsid w:val="00576BF6"/>
    <w:rsid w:val="00580723"/>
    <w:rsid w:val="00580881"/>
    <w:rsid w:val="00580D4F"/>
    <w:rsid w:val="00581554"/>
    <w:rsid w:val="00582088"/>
    <w:rsid w:val="00582C54"/>
    <w:rsid w:val="00583B57"/>
    <w:rsid w:val="00584150"/>
    <w:rsid w:val="00584D98"/>
    <w:rsid w:val="00584DFE"/>
    <w:rsid w:val="00585073"/>
    <w:rsid w:val="00585155"/>
    <w:rsid w:val="00586FE6"/>
    <w:rsid w:val="00590933"/>
    <w:rsid w:val="00591E9E"/>
    <w:rsid w:val="00591F16"/>
    <w:rsid w:val="00592844"/>
    <w:rsid w:val="005928C0"/>
    <w:rsid w:val="00592A4F"/>
    <w:rsid w:val="005931FC"/>
    <w:rsid w:val="005949A3"/>
    <w:rsid w:val="00594EB6"/>
    <w:rsid w:val="0059582B"/>
    <w:rsid w:val="00595E96"/>
    <w:rsid w:val="0059665B"/>
    <w:rsid w:val="00596CDA"/>
    <w:rsid w:val="005971D2"/>
    <w:rsid w:val="005A07A4"/>
    <w:rsid w:val="005A20CE"/>
    <w:rsid w:val="005A2953"/>
    <w:rsid w:val="005A2B1A"/>
    <w:rsid w:val="005A393B"/>
    <w:rsid w:val="005A59E9"/>
    <w:rsid w:val="005A5A6B"/>
    <w:rsid w:val="005A7761"/>
    <w:rsid w:val="005A7CDC"/>
    <w:rsid w:val="005A7EE3"/>
    <w:rsid w:val="005B0699"/>
    <w:rsid w:val="005B0ABA"/>
    <w:rsid w:val="005B0EED"/>
    <w:rsid w:val="005B14DE"/>
    <w:rsid w:val="005B1E3D"/>
    <w:rsid w:val="005B2DEB"/>
    <w:rsid w:val="005B30F1"/>
    <w:rsid w:val="005B318B"/>
    <w:rsid w:val="005B39DB"/>
    <w:rsid w:val="005B3BE4"/>
    <w:rsid w:val="005B4304"/>
    <w:rsid w:val="005B5E27"/>
    <w:rsid w:val="005B645B"/>
    <w:rsid w:val="005B6D97"/>
    <w:rsid w:val="005B7323"/>
    <w:rsid w:val="005B77E7"/>
    <w:rsid w:val="005B7816"/>
    <w:rsid w:val="005B7939"/>
    <w:rsid w:val="005C0E9A"/>
    <w:rsid w:val="005C1D3D"/>
    <w:rsid w:val="005C2385"/>
    <w:rsid w:val="005C3462"/>
    <w:rsid w:val="005C3D97"/>
    <w:rsid w:val="005C558B"/>
    <w:rsid w:val="005C55B6"/>
    <w:rsid w:val="005C568A"/>
    <w:rsid w:val="005C7037"/>
    <w:rsid w:val="005C7869"/>
    <w:rsid w:val="005C7CEF"/>
    <w:rsid w:val="005D0105"/>
    <w:rsid w:val="005D0AE6"/>
    <w:rsid w:val="005D0B1F"/>
    <w:rsid w:val="005D10C0"/>
    <w:rsid w:val="005D305A"/>
    <w:rsid w:val="005D331C"/>
    <w:rsid w:val="005D3A09"/>
    <w:rsid w:val="005D3DDB"/>
    <w:rsid w:val="005D4582"/>
    <w:rsid w:val="005D4935"/>
    <w:rsid w:val="005D4E3F"/>
    <w:rsid w:val="005D4E64"/>
    <w:rsid w:val="005D51C8"/>
    <w:rsid w:val="005D72F7"/>
    <w:rsid w:val="005D7DA1"/>
    <w:rsid w:val="005E0E00"/>
    <w:rsid w:val="005E1224"/>
    <w:rsid w:val="005E1E6E"/>
    <w:rsid w:val="005E206E"/>
    <w:rsid w:val="005E2DB8"/>
    <w:rsid w:val="005E2F13"/>
    <w:rsid w:val="005E3003"/>
    <w:rsid w:val="005E376F"/>
    <w:rsid w:val="005E44D8"/>
    <w:rsid w:val="005E48AE"/>
    <w:rsid w:val="005E59CB"/>
    <w:rsid w:val="005E7E1B"/>
    <w:rsid w:val="005F1963"/>
    <w:rsid w:val="005F1B18"/>
    <w:rsid w:val="005F2140"/>
    <w:rsid w:val="005F3609"/>
    <w:rsid w:val="005F3AB3"/>
    <w:rsid w:val="005F6BC5"/>
    <w:rsid w:val="00600CAF"/>
    <w:rsid w:val="006015C8"/>
    <w:rsid w:val="00601DAA"/>
    <w:rsid w:val="0060255F"/>
    <w:rsid w:val="006025C4"/>
    <w:rsid w:val="0060273A"/>
    <w:rsid w:val="006029C3"/>
    <w:rsid w:val="00602B58"/>
    <w:rsid w:val="00602D09"/>
    <w:rsid w:val="00603071"/>
    <w:rsid w:val="006036CF"/>
    <w:rsid w:val="00604193"/>
    <w:rsid w:val="00604279"/>
    <w:rsid w:val="00611AA4"/>
    <w:rsid w:val="00612734"/>
    <w:rsid w:val="0061277B"/>
    <w:rsid w:val="00613A3F"/>
    <w:rsid w:val="0061476B"/>
    <w:rsid w:val="00614885"/>
    <w:rsid w:val="00614D2E"/>
    <w:rsid w:val="00615298"/>
    <w:rsid w:val="00616B71"/>
    <w:rsid w:val="006201D5"/>
    <w:rsid w:val="0062286A"/>
    <w:rsid w:val="00623CB0"/>
    <w:rsid w:val="00624577"/>
    <w:rsid w:val="00624BAE"/>
    <w:rsid w:val="006254EB"/>
    <w:rsid w:val="00625D66"/>
    <w:rsid w:val="00626E13"/>
    <w:rsid w:val="00626FDD"/>
    <w:rsid w:val="0062716F"/>
    <w:rsid w:val="006271F6"/>
    <w:rsid w:val="00630D7D"/>
    <w:rsid w:val="00631725"/>
    <w:rsid w:val="00631B6E"/>
    <w:rsid w:val="006325FA"/>
    <w:rsid w:val="00632725"/>
    <w:rsid w:val="006329FA"/>
    <w:rsid w:val="0063315B"/>
    <w:rsid w:val="00633317"/>
    <w:rsid w:val="0063331D"/>
    <w:rsid w:val="00633353"/>
    <w:rsid w:val="00634164"/>
    <w:rsid w:val="006345E0"/>
    <w:rsid w:val="006345E4"/>
    <w:rsid w:val="006350C5"/>
    <w:rsid w:val="00635B3D"/>
    <w:rsid w:val="006363A7"/>
    <w:rsid w:val="006369D0"/>
    <w:rsid w:val="006370E2"/>
    <w:rsid w:val="0063781A"/>
    <w:rsid w:val="00637855"/>
    <w:rsid w:val="00637D17"/>
    <w:rsid w:val="00637FBA"/>
    <w:rsid w:val="0064037B"/>
    <w:rsid w:val="0064037E"/>
    <w:rsid w:val="00640F2C"/>
    <w:rsid w:val="00641F75"/>
    <w:rsid w:val="006420DE"/>
    <w:rsid w:val="006425F1"/>
    <w:rsid w:val="00642A97"/>
    <w:rsid w:val="00642E5D"/>
    <w:rsid w:val="006434C4"/>
    <w:rsid w:val="0064393D"/>
    <w:rsid w:val="00643AD7"/>
    <w:rsid w:val="00643B42"/>
    <w:rsid w:val="006440DD"/>
    <w:rsid w:val="00644DB7"/>
    <w:rsid w:val="0064587D"/>
    <w:rsid w:val="00647392"/>
    <w:rsid w:val="00647762"/>
    <w:rsid w:val="00647A73"/>
    <w:rsid w:val="006512E7"/>
    <w:rsid w:val="0065159E"/>
    <w:rsid w:val="00651DDE"/>
    <w:rsid w:val="006527A8"/>
    <w:rsid w:val="00652CC6"/>
    <w:rsid w:val="00653BDA"/>
    <w:rsid w:val="00654EB6"/>
    <w:rsid w:val="006557BE"/>
    <w:rsid w:val="00655915"/>
    <w:rsid w:val="006564A1"/>
    <w:rsid w:val="006579AF"/>
    <w:rsid w:val="00660634"/>
    <w:rsid w:val="006607F4"/>
    <w:rsid w:val="0066107F"/>
    <w:rsid w:val="00662C34"/>
    <w:rsid w:val="00662CF3"/>
    <w:rsid w:val="006635D8"/>
    <w:rsid w:val="0066367B"/>
    <w:rsid w:val="006651C5"/>
    <w:rsid w:val="006659DC"/>
    <w:rsid w:val="00665E1F"/>
    <w:rsid w:val="00666076"/>
    <w:rsid w:val="00670433"/>
    <w:rsid w:val="00670C4D"/>
    <w:rsid w:val="00670E11"/>
    <w:rsid w:val="00670F5B"/>
    <w:rsid w:val="00671E4F"/>
    <w:rsid w:val="006723C2"/>
    <w:rsid w:val="006730A4"/>
    <w:rsid w:val="00673140"/>
    <w:rsid w:val="0067368A"/>
    <w:rsid w:val="00674713"/>
    <w:rsid w:val="0067505F"/>
    <w:rsid w:val="006758C6"/>
    <w:rsid w:val="00677CD2"/>
    <w:rsid w:val="00680DA1"/>
    <w:rsid w:val="0068185F"/>
    <w:rsid w:val="00682036"/>
    <w:rsid w:val="00682A6E"/>
    <w:rsid w:val="006833F6"/>
    <w:rsid w:val="00684761"/>
    <w:rsid w:val="00684DA8"/>
    <w:rsid w:val="00685187"/>
    <w:rsid w:val="00685A23"/>
    <w:rsid w:val="00686786"/>
    <w:rsid w:val="0068686A"/>
    <w:rsid w:val="006869FE"/>
    <w:rsid w:val="00686D35"/>
    <w:rsid w:val="006877AD"/>
    <w:rsid w:val="00690985"/>
    <w:rsid w:val="00690DA3"/>
    <w:rsid w:val="00691BFB"/>
    <w:rsid w:val="00691DF0"/>
    <w:rsid w:val="00693A58"/>
    <w:rsid w:val="00694B75"/>
    <w:rsid w:val="00695367"/>
    <w:rsid w:val="00696C24"/>
    <w:rsid w:val="00697021"/>
    <w:rsid w:val="0069753F"/>
    <w:rsid w:val="00697C4F"/>
    <w:rsid w:val="006A0361"/>
    <w:rsid w:val="006A1BAA"/>
    <w:rsid w:val="006A32B8"/>
    <w:rsid w:val="006A486C"/>
    <w:rsid w:val="006A5C17"/>
    <w:rsid w:val="006A5EDC"/>
    <w:rsid w:val="006A66CA"/>
    <w:rsid w:val="006A6C4C"/>
    <w:rsid w:val="006A7B9D"/>
    <w:rsid w:val="006A7E13"/>
    <w:rsid w:val="006B016C"/>
    <w:rsid w:val="006B0A0F"/>
    <w:rsid w:val="006B0BC9"/>
    <w:rsid w:val="006B1CCD"/>
    <w:rsid w:val="006B2037"/>
    <w:rsid w:val="006B3101"/>
    <w:rsid w:val="006B3D82"/>
    <w:rsid w:val="006B3F0E"/>
    <w:rsid w:val="006B424D"/>
    <w:rsid w:val="006B45E9"/>
    <w:rsid w:val="006B62AB"/>
    <w:rsid w:val="006B64BB"/>
    <w:rsid w:val="006B7043"/>
    <w:rsid w:val="006B7F9E"/>
    <w:rsid w:val="006C027D"/>
    <w:rsid w:val="006C02FB"/>
    <w:rsid w:val="006C0344"/>
    <w:rsid w:val="006C1EE4"/>
    <w:rsid w:val="006C1FFC"/>
    <w:rsid w:val="006C26FB"/>
    <w:rsid w:val="006C48A5"/>
    <w:rsid w:val="006C53AC"/>
    <w:rsid w:val="006C5DBF"/>
    <w:rsid w:val="006C6749"/>
    <w:rsid w:val="006C7D23"/>
    <w:rsid w:val="006D08D6"/>
    <w:rsid w:val="006D0AD6"/>
    <w:rsid w:val="006D33E3"/>
    <w:rsid w:val="006D43E0"/>
    <w:rsid w:val="006D5C62"/>
    <w:rsid w:val="006D5DCF"/>
    <w:rsid w:val="006D60C4"/>
    <w:rsid w:val="006D6175"/>
    <w:rsid w:val="006D6894"/>
    <w:rsid w:val="006D6BE3"/>
    <w:rsid w:val="006D7344"/>
    <w:rsid w:val="006D7551"/>
    <w:rsid w:val="006D7585"/>
    <w:rsid w:val="006E019B"/>
    <w:rsid w:val="006E10B9"/>
    <w:rsid w:val="006E17E8"/>
    <w:rsid w:val="006E241B"/>
    <w:rsid w:val="006E421A"/>
    <w:rsid w:val="006E4491"/>
    <w:rsid w:val="006E4594"/>
    <w:rsid w:val="006E4A67"/>
    <w:rsid w:val="006E7045"/>
    <w:rsid w:val="006E74B8"/>
    <w:rsid w:val="006E7612"/>
    <w:rsid w:val="006E7B72"/>
    <w:rsid w:val="006F1310"/>
    <w:rsid w:val="006F18BB"/>
    <w:rsid w:val="006F18EA"/>
    <w:rsid w:val="006F2762"/>
    <w:rsid w:val="006F27E1"/>
    <w:rsid w:val="006F33FC"/>
    <w:rsid w:val="006F4000"/>
    <w:rsid w:val="006F50AB"/>
    <w:rsid w:val="006F61EE"/>
    <w:rsid w:val="006F6852"/>
    <w:rsid w:val="006F6F3D"/>
    <w:rsid w:val="007002A8"/>
    <w:rsid w:val="00700687"/>
    <w:rsid w:val="00700A7E"/>
    <w:rsid w:val="00700CF8"/>
    <w:rsid w:val="00700DEF"/>
    <w:rsid w:val="00700F56"/>
    <w:rsid w:val="0070145C"/>
    <w:rsid w:val="00701615"/>
    <w:rsid w:val="00701862"/>
    <w:rsid w:val="00702492"/>
    <w:rsid w:val="00702ED2"/>
    <w:rsid w:val="0070314C"/>
    <w:rsid w:val="0070406F"/>
    <w:rsid w:val="00705FCC"/>
    <w:rsid w:val="00707B14"/>
    <w:rsid w:val="00710959"/>
    <w:rsid w:val="00710BB6"/>
    <w:rsid w:val="007112BC"/>
    <w:rsid w:val="00711643"/>
    <w:rsid w:val="00712738"/>
    <w:rsid w:val="00712A1E"/>
    <w:rsid w:val="00713044"/>
    <w:rsid w:val="00713866"/>
    <w:rsid w:val="00714685"/>
    <w:rsid w:val="007149E3"/>
    <w:rsid w:val="00714A4B"/>
    <w:rsid w:val="007159AC"/>
    <w:rsid w:val="0071637C"/>
    <w:rsid w:val="0071646D"/>
    <w:rsid w:val="00716CBE"/>
    <w:rsid w:val="00717540"/>
    <w:rsid w:val="00717B19"/>
    <w:rsid w:val="0072030B"/>
    <w:rsid w:val="007211E4"/>
    <w:rsid w:val="00721BA3"/>
    <w:rsid w:val="0072243F"/>
    <w:rsid w:val="00723236"/>
    <w:rsid w:val="00724505"/>
    <w:rsid w:val="00724C16"/>
    <w:rsid w:val="007254A8"/>
    <w:rsid w:val="007255B3"/>
    <w:rsid w:val="007257B6"/>
    <w:rsid w:val="00725D1B"/>
    <w:rsid w:val="007262AE"/>
    <w:rsid w:val="00726961"/>
    <w:rsid w:val="00726B86"/>
    <w:rsid w:val="007317ED"/>
    <w:rsid w:val="007318D7"/>
    <w:rsid w:val="00731DF6"/>
    <w:rsid w:val="007323B3"/>
    <w:rsid w:val="00733405"/>
    <w:rsid w:val="00733767"/>
    <w:rsid w:val="00733E5C"/>
    <w:rsid w:val="00733EB0"/>
    <w:rsid w:val="00734F6D"/>
    <w:rsid w:val="007350E1"/>
    <w:rsid w:val="0073512A"/>
    <w:rsid w:val="0073554E"/>
    <w:rsid w:val="0073631F"/>
    <w:rsid w:val="00741B33"/>
    <w:rsid w:val="00741F07"/>
    <w:rsid w:val="00741F59"/>
    <w:rsid w:val="00742CC2"/>
    <w:rsid w:val="007455B0"/>
    <w:rsid w:val="00747366"/>
    <w:rsid w:val="00747785"/>
    <w:rsid w:val="00747F47"/>
    <w:rsid w:val="007504AF"/>
    <w:rsid w:val="00750ECE"/>
    <w:rsid w:val="00750FE2"/>
    <w:rsid w:val="0075141C"/>
    <w:rsid w:val="00751CCA"/>
    <w:rsid w:val="00752ACF"/>
    <w:rsid w:val="00753C95"/>
    <w:rsid w:val="00754852"/>
    <w:rsid w:val="007551DB"/>
    <w:rsid w:val="00755308"/>
    <w:rsid w:val="00755E59"/>
    <w:rsid w:val="0075600C"/>
    <w:rsid w:val="00760D5A"/>
    <w:rsid w:val="00760FAD"/>
    <w:rsid w:val="007615F4"/>
    <w:rsid w:val="00762C01"/>
    <w:rsid w:val="00762DF5"/>
    <w:rsid w:val="007640F0"/>
    <w:rsid w:val="00765114"/>
    <w:rsid w:val="0076617E"/>
    <w:rsid w:val="00766306"/>
    <w:rsid w:val="007669CF"/>
    <w:rsid w:val="00767A32"/>
    <w:rsid w:val="00767ED4"/>
    <w:rsid w:val="0077011F"/>
    <w:rsid w:val="007707CA"/>
    <w:rsid w:val="00771B38"/>
    <w:rsid w:val="00771BC7"/>
    <w:rsid w:val="00772AB6"/>
    <w:rsid w:val="007734A5"/>
    <w:rsid w:val="00773AA0"/>
    <w:rsid w:val="00774D1D"/>
    <w:rsid w:val="00775B0B"/>
    <w:rsid w:val="00776271"/>
    <w:rsid w:val="00776882"/>
    <w:rsid w:val="00777349"/>
    <w:rsid w:val="00780A89"/>
    <w:rsid w:val="00781923"/>
    <w:rsid w:val="00783420"/>
    <w:rsid w:val="0078447C"/>
    <w:rsid w:val="00784577"/>
    <w:rsid w:val="00784A8A"/>
    <w:rsid w:val="00784AB9"/>
    <w:rsid w:val="00785546"/>
    <w:rsid w:val="007855E8"/>
    <w:rsid w:val="0079013A"/>
    <w:rsid w:val="007912E2"/>
    <w:rsid w:val="00794199"/>
    <w:rsid w:val="00795187"/>
    <w:rsid w:val="0079603A"/>
    <w:rsid w:val="0079619E"/>
    <w:rsid w:val="00796793"/>
    <w:rsid w:val="007967DB"/>
    <w:rsid w:val="00797A07"/>
    <w:rsid w:val="00797EEA"/>
    <w:rsid w:val="007A0848"/>
    <w:rsid w:val="007A0C7A"/>
    <w:rsid w:val="007A1297"/>
    <w:rsid w:val="007A195E"/>
    <w:rsid w:val="007A2748"/>
    <w:rsid w:val="007A282A"/>
    <w:rsid w:val="007A2A97"/>
    <w:rsid w:val="007A2EC1"/>
    <w:rsid w:val="007A3FED"/>
    <w:rsid w:val="007A4B18"/>
    <w:rsid w:val="007A5097"/>
    <w:rsid w:val="007A64FC"/>
    <w:rsid w:val="007A6C2E"/>
    <w:rsid w:val="007A6F42"/>
    <w:rsid w:val="007B07FC"/>
    <w:rsid w:val="007B096D"/>
    <w:rsid w:val="007B11FE"/>
    <w:rsid w:val="007B12D6"/>
    <w:rsid w:val="007B1668"/>
    <w:rsid w:val="007B294D"/>
    <w:rsid w:val="007B4855"/>
    <w:rsid w:val="007B50A2"/>
    <w:rsid w:val="007B51D8"/>
    <w:rsid w:val="007B5AA1"/>
    <w:rsid w:val="007B5B0C"/>
    <w:rsid w:val="007B61F9"/>
    <w:rsid w:val="007B6AE7"/>
    <w:rsid w:val="007B6E7E"/>
    <w:rsid w:val="007B6FBE"/>
    <w:rsid w:val="007B73FC"/>
    <w:rsid w:val="007B775E"/>
    <w:rsid w:val="007C05A0"/>
    <w:rsid w:val="007C0E89"/>
    <w:rsid w:val="007C25A6"/>
    <w:rsid w:val="007C3478"/>
    <w:rsid w:val="007C3622"/>
    <w:rsid w:val="007C383E"/>
    <w:rsid w:val="007C3FFC"/>
    <w:rsid w:val="007C52E0"/>
    <w:rsid w:val="007C56FC"/>
    <w:rsid w:val="007C5A93"/>
    <w:rsid w:val="007C62F0"/>
    <w:rsid w:val="007C65CC"/>
    <w:rsid w:val="007D0EB4"/>
    <w:rsid w:val="007D0F1A"/>
    <w:rsid w:val="007D1274"/>
    <w:rsid w:val="007D15A0"/>
    <w:rsid w:val="007D18D3"/>
    <w:rsid w:val="007D213C"/>
    <w:rsid w:val="007D2B5E"/>
    <w:rsid w:val="007D3988"/>
    <w:rsid w:val="007D3CA1"/>
    <w:rsid w:val="007D4A29"/>
    <w:rsid w:val="007D4CD0"/>
    <w:rsid w:val="007D5235"/>
    <w:rsid w:val="007D5348"/>
    <w:rsid w:val="007D58BB"/>
    <w:rsid w:val="007D62F2"/>
    <w:rsid w:val="007D6596"/>
    <w:rsid w:val="007D65F8"/>
    <w:rsid w:val="007D6C19"/>
    <w:rsid w:val="007D7487"/>
    <w:rsid w:val="007E13C1"/>
    <w:rsid w:val="007E220A"/>
    <w:rsid w:val="007E4588"/>
    <w:rsid w:val="007E5E6D"/>
    <w:rsid w:val="007E63A4"/>
    <w:rsid w:val="007E6473"/>
    <w:rsid w:val="007E740F"/>
    <w:rsid w:val="007E767D"/>
    <w:rsid w:val="007E77D5"/>
    <w:rsid w:val="007F0316"/>
    <w:rsid w:val="007F031F"/>
    <w:rsid w:val="007F05E1"/>
    <w:rsid w:val="007F20EC"/>
    <w:rsid w:val="007F2153"/>
    <w:rsid w:val="007F26B0"/>
    <w:rsid w:val="007F2F03"/>
    <w:rsid w:val="007F4331"/>
    <w:rsid w:val="007F6331"/>
    <w:rsid w:val="007F6863"/>
    <w:rsid w:val="00800CE1"/>
    <w:rsid w:val="008026BD"/>
    <w:rsid w:val="008038EB"/>
    <w:rsid w:val="008039B5"/>
    <w:rsid w:val="00803D0A"/>
    <w:rsid w:val="008047D8"/>
    <w:rsid w:val="008053A7"/>
    <w:rsid w:val="00805A5D"/>
    <w:rsid w:val="00805E8F"/>
    <w:rsid w:val="008066F3"/>
    <w:rsid w:val="008074C6"/>
    <w:rsid w:val="008076DD"/>
    <w:rsid w:val="00807976"/>
    <w:rsid w:val="00807B9E"/>
    <w:rsid w:val="008120A7"/>
    <w:rsid w:val="00812992"/>
    <w:rsid w:val="008130FC"/>
    <w:rsid w:val="008138AD"/>
    <w:rsid w:val="00814A35"/>
    <w:rsid w:val="00815301"/>
    <w:rsid w:val="008158BA"/>
    <w:rsid w:val="00816577"/>
    <w:rsid w:val="00817997"/>
    <w:rsid w:val="0082025B"/>
    <w:rsid w:val="0082078F"/>
    <w:rsid w:val="0082163F"/>
    <w:rsid w:val="00821E7C"/>
    <w:rsid w:val="00823274"/>
    <w:rsid w:val="0082343E"/>
    <w:rsid w:val="008253EA"/>
    <w:rsid w:val="00825666"/>
    <w:rsid w:val="00825A27"/>
    <w:rsid w:val="00825BCC"/>
    <w:rsid w:val="00826119"/>
    <w:rsid w:val="00827161"/>
    <w:rsid w:val="0082795D"/>
    <w:rsid w:val="00830728"/>
    <w:rsid w:val="00831E06"/>
    <w:rsid w:val="00831ECB"/>
    <w:rsid w:val="0083220F"/>
    <w:rsid w:val="00833091"/>
    <w:rsid w:val="008335B2"/>
    <w:rsid w:val="00833A60"/>
    <w:rsid w:val="0083479D"/>
    <w:rsid w:val="00834BE6"/>
    <w:rsid w:val="00835510"/>
    <w:rsid w:val="0083744B"/>
    <w:rsid w:val="0083785C"/>
    <w:rsid w:val="00840241"/>
    <w:rsid w:val="008415F5"/>
    <w:rsid w:val="00842897"/>
    <w:rsid w:val="00842A43"/>
    <w:rsid w:val="00842F46"/>
    <w:rsid w:val="00843102"/>
    <w:rsid w:val="0084385E"/>
    <w:rsid w:val="008446FE"/>
    <w:rsid w:val="00845181"/>
    <w:rsid w:val="00846462"/>
    <w:rsid w:val="00846C9A"/>
    <w:rsid w:val="00847266"/>
    <w:rsid w:val="00847BF4"/>
    <w:rsid w:val="00847E57"/>
    <w:rsid w:val="008513E7"/>
    <w:rsid w:val="00851A6C"/>
    <w:rsid w:val="00851B0C"/>
    <w:rsid w:val="0085271C"/>
    <w:rsid w:val="00852C3A"/>
    <w:rsid w:val="0085334A"/>
    <w:rsid w:val="00853F61"/>
    <w:rsid w:val="00853FEF"/>
    <w:rsid w:val="008540E7"/>
    <w:rsid w:val="00854C32"/>
    <w:rsid w:val="008553C8"/>
    <w:rsid w:val="008568DA"/>
    <w:rsid w:val="00856A23"/>
    <w:rsid w:val="00856EB4"/>
    <w:rsid w:val="008572B7"/>
    <w:rsid w:val="00857438"/>
    <w:rsid w:val="008603C0"/>
    <w:rsid w:val="0086067F"/>
    <w:rsid w:val="008614ED"/>
    <w:rsid w:val="00861806"/>
    <w:rsid w:val="00862F34"/>
    <w:rsid w:val="008632F8"/>
    <w:rsid w:val="008634FA"/>
    <w:rsid w:val="008639D2"/>
    <w:rsid w:val="00864086"/>
    <w:rsid w:val="008644F8"/>
    <w:rsid w:val="008650B3"/>
    <w:rsid w:val="0086592E"/>
    <w:rsid w:val="00865F09"/>
    <w:rsid w:val="0087051E"/>
    <w:rsid w:val="00870C30"/>
    <w:rsid w:val="00870F58"/>
    <w:rsid w:val="00871306"/>
    <w:rsid w:val="00873934"/>
    <w:rsid w:val="00874580"/>
    <w:rsid w:val="0087614C"/>
    <w:rsid w:val="00876592"/>
    <w:rsid w:val="00880672"/>
    <w:rsid w:val="00881111"/>
    <w:rsid w:val="00881637"/>
    <w:rsid w:val="00881D0D"/>
    <w:rsid w:val="008830FC"/>
    <w:rsid w:val="008833B8"/>
    <w:rsid w:val="00886201"/>
    <w:rsid w:val="00886C19"/>
    <w:rsid w:val="00886FC8"/>
    <w:rsid w:val="00887A29"/>
    <w:rsid w:val="008900CF"/>
    <w:rsid w:val="0089170B"/>
    <w:rsid w:val="00891D39"/>
    <w:rsid w:val="00892113"/>
    <w:rsid w:val="00892308"/>
    <w:rsid w:val="00894A97"/>
    <w:rsid w:val="0089522D"/>
    <w:rsid w:val="008960C5"/>
    <w:rsid w:val="008961DE"/>
    <w:rsid w:val="008962E5"/>
    <w:rsid w:val="008976EE"/>
    <w:rsid w:val="0089772C"/>
    <w:rsid w:val="00897C56"/>
    <w:rsid w:val="00897E91"/>
    <w:rsid w:val="008A14BA"/>
    <w:rsid w:val="008A2017"/>
    <w:rsid w:val="008A31D4"/>
    <w:rsid w:val="008A36BE"/>
    <w:rsid w:val="008A444D"/>
    <w:rsid w:val="008A4D8E"/>
    <w:rsid w:val="008A53D2"/>
    <w:rsid w:val="008A55B9"/>
    <w:rsid w:val="008A5EC7"/>
    <w:rsid w:val="008A5F11"/>
    <w:rsid w:val="008A67CD"/>
    <w:rsid w:val="008A782C"/>
    <w:rsid w:val="008B0A3D"/>
    <w:rsid w:val="008B16F0"/>
    <w:rsid w:val="008B2446"/>
    <w:rsid w:val="008B29AD"/>
    <w:rsid w:val="008B3039"/>
    <w:rsid w:val="008B32C2"/>
    <w:rsid w:val="008B32E2"/>
    <w:rsid w:val="008B435F"/>
    <w:rsid w:val="008B6520"/>
    <w:rsid w:val="008B710C"/>
    <w:rsid w:val="008B7AC5"/>
    <w:rsid w:val="008C0182"/>
    <w:rsid w:val="008C21CF"/>
    <w:rsid w:val="008C2ABA"/>
    <w:rsid w:val="008C3A92"/>
    <w:rsid w:val="008C6D0E"/>
    <w:rsid w:val="008C70B4"/>
    <w:rsid w:val="008C7FD2"/>
    <w:rsid w:val="008D0665"/>
    <w:rsid w:val="008D1B28"/>
    <w:rsid w:val="008D1D35"/>
    <w:rsid w:val="008D20FB"/>
    <w:rsid w:val="008D476A"/>
    <w:rsid w:val="008D4B6F"/>
    <w:rsid w:val="008D5424"/>
    <w:rsid w:val="008D5B87"/>
    <w:rsid w:val="008D5D33"/>
    <w:rsid w:val="008D5E58"/>
    <w:rsid w:val="008D6918"/>
    <w:rsid w:val="008D73FF"/>
    <w:rsid w:val="008D77FB"/>
    <w:rsid w:val="008D78F0"/>
    <w:rsid w:val="008E07E1"/>
    <w:rsid w:val="008E1CF9"/>
    <w:rsid w:val="008E2013"/>
    <w:rsid w:val="008E2D96"/>
    <w:rsid w:val="008E2F54"/>
    <w:rsid w:val="008E4E10"/>
    <w:rsid w:val="008E5297"/>
    <w:rsid w:val="008E6286"/>
    <w:rsid w:val="008E65AA"/>
    <w:rsid w:val="008E7941"/>
    <w:rsid w:val="008F37C3"/>
    <w:rsid w:val="008F437A"/>
    <w:rsid w:val="008F4817"/>
    <w:rsid w:val="008F4D9B"/>
    <w:rsid w:val="008F4EC0"/>
    <w:rsid w:val="008F5644"/>
    <w:rsid w:val="008F5CF8"/>
    <w:rsid w:val="008F65EF"/>
    <w:rsid w:val="008F753F"/>
    <w:rsid w:val="00900B1B"/>
    <w:rsid w:val="00901788"/>
    <w:rsid w:val="00902122"/>
    <w:rsid w:val="00902664"/>
    <w:rsid w:val="00902E38"/>
    <w:rsid w:val="009032F6"/>
    <w:rsid w:val="00903427"/>
    <w:rsid w:val="00903689"/>
    <w:rsid w:val="00903B07"/>
    <w:rsid w:val="00904618"/>
    <w:rsid w:val="00904BE1"/>
    <w:rsid w:val="00904CA7"/>
    <w:rsid w:val="00904F1C"/>
    <w:rsid w:val="00906694"/>
    <w:rsid w:val="0090699A"/>
    <w:rsid w:val="0090724E"/>
    <w:rsid w:val="00907A5A"/>
    <w:rsid w:val="00910280"/>
    <w:rsid w:val="00910BB3"/>
    <w:rsid w:val="009115FD"/>
    <w:rsid w:val="009117FB"/>
    <w:rsid w:val="00912333"/>
    <w:rsid w:val="009124CE"/>
    <w:rsid w:val="00912EC5"/>
    <w:rsid w:val="00915298"/>
    <w:rsid w:val="0091619F"/>
    <w:rsid w:val="00917442"/>
    <w:rsid w:val="0091745D"/>
    <w:rsid w:val="00920A87"/>
    <w:rsid w:val="00920DBB"/>
    <w:rsid w:val="009218A7"/>
    <w:rsid w:val="00921986"/>
    <w:rsid w:val="0092263D"/>
    <w:rsid w:val="00922857"/>
    <w:rsid w:val="00922A4F"/>
    <w:rsid w:val="00922F2A"/>
    <w:rsid w:val="009240FD"/>
    <w:rsid w:val="00924FE0"/>
    <w:rsid w:val="009253D0"/>
    <w:rsid w:val="0092540C"/>
    <w:rsid w:val="0092700D"/>
    <w:rsid w:val="00927FB8"/>
    <w:rsid w:val="009301BA"/>
    <w:rsid w:val="00931C2D"/>
    <w:rsid w:val="00932C09"/>
    <w:rsid w:val="00932C39"/>
    <w:rsid w:val="00933D95"/>
    <w:rsid w:val="009351D1"/>
    <w:rsid w:val="00935692"/>
    <w:rsid w:val="00935870"/>
    <w:rsid w:val="00935AD4"/>
    <w:rsid w:val="00935CCC"/>
    <w:rsid w:val="00935D74"/>
    <w:rsid w:val="00935D83"/>
    <w:rsid w:val="009362D2"/>
    <w:rsid w:val="0093718C"/>
    <w:rsid w:val="00937AB3"/>
    <w:rsid w:val="00937B06"/>
    <w:rsid w:val="0094040F"/>
    <w:rsid w:val="009406F5"/>
    <w:rsid w:val="009414BA"/>
    <w:rsid w:val="009416F6"/>
    <w:rsid w:val="009422E4"/>
    <w:rsid w:val="00942914"/>
    <w:rsid w:val="00942CE0"/>
    <w:rsid w:val="00944F45"/>
    <w:rsid w:val="0094518C"/>
    <w:rsid w:val="009459BC"/>
    <w:rsid w:val="00946C06"/>
    <w:rsid w:val="00946D73"/>
    <w:rsid w:val="009475E5"/>
    <w:rsid w:val="00947D33"/>
    <w:rsid w:val="00950898"/>
    <w:rsid w:val="009510A8"/>
    <w:rsid w:val="00951316"/>
    <w:rsid w:val="00951C5E"/>
    <w:rsid w:val="00952900"/>
    <w:rsid w:val="009534E6"/>
    <w:rsid w:val="00953B9C"/>
    <w:rsid w:val="00954347"/>
    <w:rsid w:val="00955589"/>
    <w:rsid w:val="00955A22"/>
    <w:rsid w:val="00956B13"/>
    <w:rsid w:val="0095745C"/>
    <w:rsid w:val="009615BC"/>
    <w:rsid w:val="00961D81"/>
    <w:rsid w:val="00961DB3"/>
    <w:rsid w:val="0096287B"/>
    <w:rsid w:val="009642EC"/>
    <w:rsid w:val="00964AD0"/>
    <w:rsid w:val="00964FBE"/>
    <w:rsid w:val="00965CF1"/>
    <w:rsid w:val="00966726"/>
    <w:rsid w:val="00966886"/>
    <w:rsid w:val="0096702D"/>
    <w:rsid w:val="0096714C"/>
    <w:rsid w:val="0096757F"/>
    <w:rsid w:val="00967A74"/>
    <w:rsid w:val="00967D34"/>
    <w:rsid w:val="00967F46"/>
    <w:rsid w:val="0097110B"/>
    <w:rsid w:val="00971553"/>
    <w:rsid w:val="0097274B"/>
    <w:rsid w:val="00972935"/>
    <w:rsid w:val="009735D3"/>
    <w:rsid w:val="00974085"/>
    <w:rsid w:val="00975C6A"/>
    <w:rsid w:val="00977BD0"/>
    <w:rsid w:val="0098032C"/>
    <w:rsid w:val="00980FBB"/>
    <w:rsid w:val="009824F2"/>
    <w:rsid w:val="009824F8"/>
    <w:rsid w:val="00982F3F"/>
    <w:rsid w:val="00983679"/>
    <w:rsid w:val="009859C6"/>
    <w:rsid w:val="009863A4"/>
    <w:rsid w:val="0098650C"/>
    <w:rsid w:val="00986576"/>
    <w:rsid w:val="00987530"/>
    <w:rsid w:val="00987D65"/>
    <w:rsid w:val="00990454"/>
    <w:rsid w:val="009919E0"/>
    <w:rsid w:val="00992216"/>
    <w:rsid w:val="00994645"/>
    <w:rsid w:val="00994EA8"/>
    <w:rsid w:val="009951C7"/>
    <w:rsid w:val="009976C0"/>
    <w:rsid w:val="00997FC0"/>
    <w:rsid w:val="009A0F25"/>
    <w:rsid w:val="009A1731"/>
    <w:rsid w:val="009A1C2A"/>
    <w:rsid w:val="009A25BF"/>
    <w:rsid w:val="009A2B54"/>
    <w:rsid w:val="009A3689"/>
    <w:rsid w:val="009A3C22"/>
    <w:rsid w:val="009A4A01"/>
    <w:rsid w:val="009A5876"/>
    <w:rsid w:val="009A5A45"/>
    <w:rsid w:val="009A7581"/>
    <w:rsid w:val="009B179C"/>
    <w:rsid w:val="009B1BE4"/>
    <w:rsid w:val="009B21C1"/>
    <w:rsid w:val="009B27BE"/>
    <w:rsid w:val="009B297E"/>
    <w:rsid w:val="009B2D59"/>
    <w:rsid w:val="009B3823"/>
    <w:rsid w:val="009B3951"/>
    <w:rsid w:val="009B3F06"/>
    <w:rsid w:val="009B44F9"/>
    <w:rsid w:val="009B489D"/>
    <w:rsid w:val="009B4CB6"/>
    <w:rsid w:val="009B507B"/>
    <w:rsid w:val="009B5BAF"/>
    <w:rsid w:val="009B5D17"/>
    <w:rsid w:val="009B6366"/>
    <w:rsid w:val="009B67AA"/>
    <w:rsid w:val="009B779B"/>
    <w:rsid w:val="009C0270"/>
    <w:rsid w:val="009C0414"/>
    <w:rsid w:val="009C0A29"/>
    <w:rsid w:val="009C0FC2"/>
    <w:rsid w:val="009C2748"/>
    <w:rsid w:val="009C3609"/>
    <w:rsid w:val="009C4708"/>
    <w:rsid w:val="009C470F"/>
    <w:rsid w:val="009C4F30"/>
    <w:rsid w:val="009C4F53"/>
    <w:rsid w:val="009C56E1"/>
    <w:rsid w:val="009C5907"/>
    <w:rsid w:val="009C5944"/>
    <w:rsid w:val="009C59F8"/>
    <w:rsid w:val="009C7BA2"/>
    <w:rsid w:val="009D038F"/>
    <w:rsid w:val="009D10CE"/>
    <w:rsid w:val="009D1DDA"/>
    <w:rsid w:val="009D3157"/>
    <w:rsid w:val="009D39C5"/>
    <w:rsid w:val="009D3CBD"/>
    <w:rsid w:val="009D48B0"/>
    <w:rsid w:val="009D5BA2"/>
    <w:rsid w:val="009D5F6B"/>
    <w:rsid w:val="009D5FC0"/>
    <w:rsid w:val="009D6741"/>
    <w:rsid w:val="009D71BA"/>
    <w:rsid w:val="009D7AAF"/>
    <w:rsid w:val="009E0603"/>
    <w:rsid w:val="009E1AA2"/>
    <w:rsid w:val="009E2955"/>
    <w:rsid w:val="009E2A26"/>
    <w:rsid w:val="009E3441"/>
    <w:rsid w:val="009E3687"/>
    <w:rsid w:val="009E414F"/>
    <w:rsid w:val="009E4DB8"/>
    <w:rsid w:val="009E4E6B"/>
    <w:rsid w:val="009E563F"/>
    <w:rsid w:val="009E5895"/>
    <w:rsid w:val="009E6062"/>
    <w:rsid w:val="009E6A63"/>
    <w:rsid w:val="009E6C4D"/>
    <w:rsid w:val="009F0F8F"/>
    <w:rsid w:val="009F1889"/>
    <w:rsid w:val="009F2386"/>
    <w:rsid w:val="009F2AD5"/>
    <w:rsid w:val="009F3030"/>
    <w:rsid w:val="009F31E1"/>
    <w:rsid w:val="009F5948"/>
    <w:rsid w:val="009F5960"/>
    <w:rsid w:val="009F6721"/>
    <w:rsid w:val="009F70D6"/>
    <w:rsid w:val="00A0267C"/>
    <w:rsid w:val="00A03265"/>
    <w:rsid w:val="00A03FEF"/>
    <w:rsid w:val="00A04D6C"/>
    <w:rsid w:val="00A0555B"/>
    <w:rsid w:val="00A05690"/>
    <w:rsid w:val="00A059D3"/>
    <w:rsid w:val="00A06AA2"/>
    <w:rsid w:val="00A06F24"/>
    <w:rsid w:val="00A072C5"/>
    <w:rsid w:val="00A072EB"/>
    <w:rsid w:val="00A07BDD"/>
    <w:rsid w:val="00A108F5"/>
    <w:rsid w:val="00A11727"/>
    <w:rsid w:val="00A123BB"/>
    <w:rsid w:val="00A12988"/>
    <w:rsid w:val="00A13A17"/>
    <w:rsid w:val="00A14A35"/>
    <w:rsid w:val="00A1685A"/>
    <w:rsid w:val="00A16896"/>
    <w:rsid w:val="00A16BE2"/>
    <w:rsid w:val="00A16DD5"/>
    <w:rsid w:val="00A21680"/>
    <w:rsid w:val="00A21AFC"/>
    <w:rsid w:val="00A221E7"/>
    <w:rsid w:val="00A24096"/>
    <w:rsid w:val="00A25068"/>
    <w:rsid w:val="00A25B5A"/>
    <w:rsid w:val="00A25E3B"/>
    <w:rsid w:val="00A27957"/>
    <w:rsid w:val="00A300C9"/>
    <w:rsid w:val="00A310AE"/>
    <w:rsid w:val="00A311BC"/>
    <w:rsid w:val="00A31A50"/>
    <w:rsid w:val="00A3243D"/>
    <w:rsid w:val="00A32B8F"/>
    <w:rsid w:val="00A344B3"/>
    <w:rsid w:val="00A351BA"/>
    <w:rsid w:val="00A355D0"/>
    <w:rsid w:val="00A369BE"/>
    <w:rsid w:val="00A3705C"/>
    <w:rsid w:val="00A37D9F"/>
    <w:rsid w:val="00A40169"/>
    <w:rsid w:val="00A4054F"/>
    <w:rsid w:val="00A4067A"/>
    <w:rsid w:val="00A40761"/>
    <w:rsid w:val="00A40CD7"/>
    <w:rsid w:val="00A40D56"/>
    <w:rsid w:val="00A41479"/>
    <w:rsid w:val="00A41B72"/>
    <w:rsid w:val="00A4331E"/>
    <w:rsid w:val="00A4524F"/>
    <w:rsid w:val="00A45C2D"/>
    <w:rsid w:val="00A45FB9"/>
    <w:rsid w:val="00A46B21"/>
    <w:rsid w:val="00A46CB6"/>
    <w:rsid w:val="00A4744D"/>
    <w:rsid w:val="00A509C3"/>
    <w:rsid w:val="00A51121"/>
    <w:rsid w:val="00A5159E"/>
    <w:rsid w:val="00A51E5F"/>
    <w:rsid w:val="00A528E4"/>
    <w:rsid w:val="00A54520"/>
    <w:rsid w:val="00A54905"/>
    <w:rsid w:val="00A55962"/>
    <w:rsid w:val="00A571A1"/>
    <w:rsid w:val="00A579EE"/>
    <w:rsid w:val="00A605A9"/>
    <w:rsid w:val="00A6157A"/>
    <w:rsid w:val="00A6263F"/>
    <w:rsid w:val="00A62744"/>
    <w:rsid w:val="00A62C05"/>
    <w:rsid w:val="00A62EA9"/>
    <w:rsid w:val="00A63F18"/>
    <w:rsid w:val="00A64B74"/>
    <w:rsid w:val="00A64D61"/>
    <w:rsid w:val="00A64EC3"/>
    <w:rsid w:val="00A662AE"/>
    <w:rsid w:val="00A7002E"/>
    <w:rsid w:val="00A704A8"/>
    <w:rsid w:val="00A7287F"/>
    <w:rsid w:val="00A728D3"/>
    <w:rsid w:val="00A7302A"/>
    <w:rsid w:val="00A7485B"/>
    <w:rsid w:val="00A7536A"/>
    <w:rsid w:val="00A75899"/>
    <w:rsid w:val="00A761EE"/>
    <w:rsid w:val="00A77367"/>
    <w:rsid w:val="00A777AB"/>
    <w:rsid w:val="00A77990"/>
    <w:rsid w:val="00A77E44"/>
    <w:rsid w:val="00A77EE7"/>
    <w:rsid w:val="00A81907"/>
    <w:rsid w:val="00A819EA"/>
    <w:rsid w:val="00A81AB5"/>
    <w:rsid w:val="00A81ADD"/>
    <w:rsid w:val="00A820AA"/>
    <w:rsid w:val="00A835C0"/>
    <w:rsid w:val="00A8376B"/>
    <w:rsid w:val="00A85900"/>
    <w:rsid w:val="00A85BDD"/>
    <w:rsid w:val="00A86564"/>
    <w:rsid w:val="00A87030"/>
    <w:rsid w:val="00A87FF3"/>
    <w:rsid w:val="00A901E9"/>
    <w:rsid w:val="00A90849"/>
    <w:rsid w:val="00A90D6B"/>
    <w:rsid w:val="00A90F91"/>
    <w:rsid w:val="00A9122A"/>
    <w:rsid w:val="00A91C0B"/>
    <w:rsid w:val="00A92157"/>
    <w:rsid w:val="00A929FF"/>
    <w:rsid w:val="00A95AD4"/>
    <w:rsid w:val="00A95F55"/>
    <w:rsid w:val="00A95F5D"/>
    <w:rsid w:val="00A9601F"/>
    <w:rsid w:val="00A962AD"/>
    <w:rsid w:val="00A96489"/>
    <w:rsid w:val="00A96C97"/>
    <w:rsid w:val="00A97833"/>
    <w:rsid w:val="00A97A37"/>
    <w:rsid w:val="00A97F60"/>
    <w:rsid w:val="00AA07AE"/>
    <w:rsid w:val="00AA0806"/>
    <w:rsid w:val="00AA0EE6"/>
    <w:rsid w:val="00AA0F3D"/>
    <w:rsid w:val="00AA1474"/>
    <w:rsid w:val="00AA1631"/>
    <w:rsid w:val="00AA1BC3"/>
    <w:rsid w:val="00AA20EF"/>
    <w:rsid w:val="00AA2847"/>
    <w:rsid w:val="00AA3A8C"/>
    <w:rsid w:val="00AA5153"/>
    <w:rsid w:val="00AA5979"/>
    <w:rsid w:val="00AA5B25"/>
    <w:rsid w:val="00AA6BBD"/>
    <w:rsid w:val="00AB121F"/>
    <w:rsid w:val="00AB2BA7"/>
    <w:rsid w:val="00AB4999"/>
    <w:rsid w:val="00AB49FA"/>
    <w:rsid w:val="00AB4C24"/>
    <w:rsid w:val="00AB4F65"/>
    <w:rsid w:val="00AB591F"/>
    <w:rsid w:val="00AB72B3"/>
    <w:rsid w:val="00AB7617"/>
    <w:rsid w:val="00AC01F9"/>
    <w:rsid w:val="00AC0E74"/>
    <w:rsid w:val="00AC135F"/>
    <w:rsid w:val="00AC1F84"/>
    <w:rsid w:val="00AC2AAE"/>
    <w:rsid w:val="00AC35F7"/>
    <w:rsid w:val="00AC3A36"/>
    <w:rsid w:val="00AC42EE"/>
    <w:rsid w:val="00AC5997"/>
    <w:rsid w:val="00AC5DCF"/>
    <w:rsid w:val="00AC6164"/>
    <w:rsid w:val="00AC61E0"/>
    <w:rsid w:val="00AC6AB1"/>
    <w:rsid w:val="00AC6AC4"/>
    <w:rsid w:val="00AC6B1A"/>
    <w:rsid w:val="00AC6C41"/>
    <w:rsid w:val="00AC731E"/>
    <w:rsid w:val="00AC79F1"/>
    <w:rsid w:val="00AC7D31"/>
    <w:rsid w:val="00AD2A74"/>
    <w:rsid w:val="00AD2CCF"/>
    <w:rsid w:val="00AD390E"/>
    <w:rsid w:val="00AD408C"/>
    <w:rsid w:val="00AD4403"/>
    <w:rsid w:val="00AD54BF"/>
    <w:rsid w:val="00AD57E9"/>
    <w:rsid w:val="00AD70FF"/>
    <w:rsid w:val="00AD72A8"/>
    <w:rsid w:val="00AE04D3"/>
    <w:rsid w:val="00AE075E"/>
    <w:rsid w:val="00AE0876"/>
    <w:rsid w:val="00AE0B36"/>
    <w:rsid w:val="00AE0E5F"/>
    <w:rsid w:val="00AE1484"/>
    <w:rsid w:val="00AE15EE"/>
    <w:rsid w:val="00AE1ACA"/>
    <w:rsid w:val="00AE356A"/>
    <w:rsid w:val="00AE37AA"/>
    <w:rsid w:val="00AE3DD3"/>
    <w:rsid w:val="00AE5F0D"/>
    <w:rsid w:val="00AE71E8"/>
    <w:rsid w:val="00AF13E5"/>
    <w:rsid w:val="00AF24A7"/>
    <w:rsid w:val="00AF27C9"/>
    <w:rsid w:val="00AF282D"/>
    <w:rsid w:val="00AF2B83"/>
    <w:rsid w:val="00AF2EC3"/>
    <w:rsid w:val="00AF2FF8"/>
    <w:rsid w:val="00AF3174"/>
    <w:rsid w:val="00AF3270"/>
    <w:rsid w:val="00AF438A"/>
    <w:rsid w:val="00AF4844"/>
    <w:rsid w:val="00AF6BFB"/>
    <w:rsid w:val="00B01374"/>
    <w:rsid w:val="00B02083"/>
    <w:rsid w:val="00B020F5"/>
    <w:rsid w:val="00B02B02"/>
    <w:rsid w:val="00B032B2"/>
    <w:rsid w:val="00B03FCE"/>
    <w:rsid w:val="00B04D21"/>
    <w:rsid w:val="00B04FE4"/>
    <w:rsid w:val="00B0520D"/>
    <w:rsid w:val="00B058BD"/>
    <w:rsid w:val="00B05DDD"/>
    <w:rsid w:val="00B0653A"/>
    <w:rsid w:val="00B06702"/>
    <w:rsid w:val="00B068FA"/>
    <w:rsid w:val="00B07CFC"/>
    <w:rsid w:val="00B07D77"/>
    <w:rsid w:val="00B10443"/>
    <w:rsid w:val="00B10483"/>
    <w:rsid w:val="00B11790"/>
    <w:rsid w:val="00B12114"/>
    <w:rsid w:val="00B13F68"/>
    <w:rsid w:val="00B15696"/>
    <w:rsid w:val="00B17BFB"/>
    <w:rsid w:val="00B2023C"/>
    <w:rsid w:val="00B203FC"/>
    <w:rsid w:val="00B20854"/>
    <w:rsid w:val="00B20EF7"/>
    <w:rsid w:val="00B2118E"/>
    <w:rsid w:val="00B211BE"/>
    <w:rsid w:val="00B211D7"/>
    <w:rsid w:val="00B230EE"/>
    <w:rsid w:val="00B25144"/>
    <w:rsid w:val="00B25BC8"/>
    <w:rsid w:val="00B260FC"/>
    <w:rsid w:val="00B26268"/>
    <w:rsid w:val="00B262EB"/>
    <w:rsid w:val="00B263BA"/>
    <w:rsid w:val="00B27675"/>
    <w:rsid w:val="00B27BD3"/>
    <w:rsid w:val="00B306AD"/>
    <w:rsid w:val="00B316AF"/>
    <w:rsid w:val="00B326D8"/>
    <w:rsid w:val="00B3270A"/>
    <w:rsid w:val="00B32DBD"/>
    <w:rsid w:val="00B32DBF"/>
    <w:rsid w:val="00B32E46"/>
    <w:rsid w:val="00B33A8C"/>
    <w:rsid w:val="00B33D8E"/>
    <w:rsid w:val="00B34745"/>
    <w:rsid w:val="00B34A83"/>
    <w:rsid w:val="00B35A41"/>
    <w:rsid w:val="00B36428"/>
    <w:rsid w:val="00B36E97"/>
    <w:rsid w:val="00B37275"/>
    <w:rsid w:val="00B401FC"/>
    <w:rsid w:val="00B406A6"/>
    <w:rsid w:val="00B40C2C"/>
    <w:rsid w:val="00B40CB3"/>
    <w:rsid w:val="00B41893"/>
    <w:rsid w:val="00B41C87"/>
    <w:rsid w:val="00B43A17"/>
    <w:rsid w:val="00B43B70"/>
    <w:rsid w:val="00B4413A"/>
    <w:rsid w:val="00B4436E"/>
    <w:rsid w:val="00B445EE"/>
    <w:rsid w:val="00B44AD0"/>
    <w:rsid w:val="00B46184"/>
    <w:rsid w:val="00B463F5"/>
    <w:rsid w:val="00B50069"/>
    <w:rsid w:val="00B501E2"/>
    <w:rsid w:val="00B5043D"/>
    <w:rsid w:val="00B52B52"/>
    <w:rsid w:val="00B533B4"/>
    <w:rsid w:val="00B53BA2"/>
    <w:rsid w:val="00B5425F"/>
    <w:rsid w:val="00B544D0"/>
    <w:rsid w:val="00B556DD"/>
    <w:rsid w:val="00B55886"/>
    <w:rsid w:val="00B568E2"/>
    <w:rsid w:val="00B60C0E"/>
    <w:rsid w:val="00B61C39"/>
    <w:rsid w:val="00B6327A"/>
    <w:rsid w:val="00B64DFF"/>
    <w:rsid w:val="00B65DCD"/>
    <w:rsid w:val="00B66046"/>
    <w:rsid w:val="00B662D1"/>
    <w:rsid w:val="00B66748"/>
    <w:rsid w:val="00B6777A"/>
    <w:rsid w:val="00B677E5"/>
    <w:rsid w:val="00B679CD"/>
    <w:rsid w:val="00B7055B"/>
    <w:rsid w:val="00B7079F"/>
    <w:rsid w:val="00B712F8"/>
    <w:rsid w:val="00B71E04"/>
    <w:rsid w:val="00B72886"/>
    <w:rsid w:val="00B72A62"/>
    <w:rsid w:val="00B72A87"/>
    <w:rsid w:val="00B72D43"/>
    <w:rsid w:val="00B73325"/>
    <w:rsid w:val="00B73BEB"/>
    <w:rsid w:val="00B74AE2"/>
    <w:rsid w:val="00B74D6D"/>
    <w:rsid w:val="00B75146"/>
    <w:rsid w:val="00B75C2F"/>
    <w:rsid w:val="00B7698B"/>
    <w:rsid w:val="00B7772F"/>
    <w:rsid w:val="00B77B13"/>
    <w:rsid w:val="00B77C72"/>
    <w:rsid w:val="00B80052"/>
    <w:rsid w:val="00B81143"/>
    <w:rsid w:val="00B813AF"/>
    <w:rsid w:val="00B8161B"/>
    <w:rsid w:val="00B81A87"/>
    <w:rsid w:val="00B82657"/>
    <w:rsid w:val="00B83A50"/>
    <w:rsid w:val="00B83D8B"/>
    <w:rsid w:val="00B844A2"/>
    <w:rsid w:val="00B84758"/>
    <w:rsid w:val="00B84AD1"/>
    <w:rsid w:val="00B84B8B"/>
    <w:rsid w:val="00B84E7C"/>
    <w:rsid w:val="00B86AB3"/>
    <w:rsid w:val="00B8738E"/>
    <w:rsid w:val="00B87EF5"/>
    <w:rsid w:val="00B9099E"/>
    <w:rsid w:val="00B91024"/>
    <w:rsid w:val="00B914BD"/>
    <w:rsid w:val="00B91CFD"/>
    <w:rsid w:val="00B91E1C"/>
    <w:rsid w:val="00B9244D"/>
    <w:rsid w:val="00B92489"/>
    <w:rsid w:val="00B94555"/>
    <w:rsid w:val="00B94BDB"/>
    <w:rsid w:val="00B94CEB"/>
    <w:rsid w:val="00B955E3"/>
    <w:rsid w:val="00B9581C"/>
    <w:rsid w:val="00B95C57"/>
    <w:rsid w:val="00B96284"/>
    <w:rsid w:val="00B96B58"/>
    <w:rsid w:val="00B9795A"/>
    <w:rsid w:val="00BA00F7"/>
    <w:rsid w:val="00BA16A7"/>
    <w:rsid w:val="00BA21F3"/>
    <w:rsid w:val="00BA28C7"/>
    <w:rsid w:val="00BA2A30"/>
    <w:rsid w:val="00BA2EA7"/>
    <w:rsid w:val="00BA38E3"/>
    <w:rsid w:val="00BA3E75"/>
    <w:rsid w:val="00BA43A5"/>
    <w:rsid w:val="00BA43F2"/>
    <w:rsid w:val="00BA4AD8"/>
    <w:rsid w:val="00BA4D06"/>
    <w:rsid w:val="00BA4FAC"/>
    <w:rsid w:val="00BA5DEA"/>
    <w:rsid w:val="00BA5E55"/>
    <w:rsid w:val="00BA684F"/>
    <w:rsid w:val="00BA6A73"/>
    <w:rsid w:val="00BA71D2"/>
    <w:rsid w:val="00BA7517"/>
    <w:rsid w:val="00BA79DF"/>
    <w:rsid w:val="00BA7A62"/>
    <w:rsid w:val="00BA7B8E"/>
    <w:rsid w:val="00BB0603"/>
    <w:rsid w:val="00BB099D"/>
    <w:rsid w:val="00BB0F6A"/>
    <w:rsid w:val="00BB14F7"/>
    <w:rsid w:val="00BB4457"/>
    <w:rsid w:val="00BB4CBB"/>
    <w:rsid w:val="00BB4D48"/>
    <w:rsid w:val="00BB579D"/>
    <w:rsid w:val="00BB5AF6"/>
    <w:rsid w:val="00BB6F95"/>
    <w:rsid w:val="00BB7EF2"/>
    <w:rsid w:val="00BC0548"/>
    <w:rsid w:val="00BC0A0A"/>
    <w:rsid w:val="00BC1033"/>
    <w:rsid w:val="00BC23AD"/>
    <w:rsid w:val="00BC2B29"/>
    <w:rsid w:val="00BC2C33"/>
    <w:rsid w:val="00BC48DC"/>
    <w:rsid w:val="00BC4A6B"/>
    <w:rsid w:val="00BC593B"/>
    <w:rsid w:val="00BC6621"/>
    <w:rsid w:val="00BC6C81"/>
    <w:rsid w:val="00BC6F59"/>
    <w:rsid w:val="00BC7FE7"/>
    <w:rsid w:val="00BD0866"/>
    <w:rsid w:val="00BD169D"/>
    <w:rsid w:val="00BD270A"/>
    <w:rsid w:val="00BD28CC"/>
    <w:rsid w:val="00BD2B9C"/>
    <w:rsid w:val="00BD2F14"/>
    <w:rsid w:val="00BD3A5F"/>
    <w:rsid w:val="00BD3CDB"/>
    <w:rsid w:val="00BD42F3"/>
    <w:rsid w:val="00BD4483"/>
    <w:rsid w:val="00BD47FC"/>
    <w:rsid w:val="00BD4978"/>
    <w:rsid w:val="00BD4E76"/>
    <w:rsid w:val="00BD5606"/>
    <w:rsid w:val="00BD60C9"/>
    <w:rsid w:val="00BD652F"/>
    <w:rsid w:val="00BD7249"/>
    <w:rsid w:val="00BD79A6"/>
    <w:rsid w:val="00BE0566"/>
    <w:rsid w:val="00BE102B"/>
    <w:rsid w:val="00BE15C4"/>
    <w:rsid w:val="00BE23CB"/>
    <w:rsid w:val="00BE31D8"/>
    <w:rsid w:val="00BE35C2"/>
    <w:rsid w:val="00BE39A9"/>
    <w:rsid w:val="00BE3D0C"/>
    <w:rsid w:val="00BE3FB3"/>
    <w:rsid w:val="00BE466D"/>
    <w:rsid w:val="00BE4813"/>
    <w:rsid w:val="00BE4959"/>
    <w:rsid w:val="00BE4F02"/>
    <w:rsid w:val="00BE57D8"/>
    <w:rsid w:val="00BE5FD1"/>
    <w:rsid w:val="00BE6AF6"/>
    <w:rsid w:val="00BE71BF"/>
    <w:rsid w:val="00BF0E08"/>
    <w:rsid w:val="00BF1BEF"/>
    <w:rsid w:val="00BF3BD3"/>
    <w:rsid w:val="00BF520E"/>
    <w:rsid w:val="00BF5605"/>
    <w:rsid w:val="00BF5F94"/>
    <w:rsid w:val="00BF625A"/>
    <w:rsid w:val="00BF655B"/>
    <w:rsid w:val="00BF67E3"/>
    <w:rsid w:val="00BF7DCF"/>
    <w:rsid w:val="00C007A3"/>
    <w:rsid w:val="00C007D0"/>
    <w:rsid w:val="00C01E52"/>
    <w:rsid w:val="00C0278B"/>
    <w:rsid w:val="00C02883"/>
    <w:rsid w:val="00C04383"/>
    <w:rsid w:val="00C050FD"/>
    <w:rsid w:val="00C06619"/>
    <w:rsid w:val="00C0705A"/>
    <w:rsid w:val="00C07CCF"/>
    <w:rsid w:val="00C07D4C"/>
    <w:rsid w:val="00C10A8B"/>
    <w:rsid w:val="00C10BE3"/>
    <w:rsid w:val="00C1204F"/>
    <w:rsid w:val="00C1252E"/>
    <w:rsid w:val="00C1405E"/>
    <w:rsid w:val="00C14EA9"/>
    <w:rsid w:val="00C1538D"/>
    <w:rsid w:val="00C16DB3"/>
    <w:rsid w:val="00C17DBB"/>
    <w:rsid w:val="00C20579"/>
    <w:rsid w:val="00C20C8E"/>
    <w:rsid w:val="00C24248"/>
    <w:rsid w:val="00C24CEE"/>
    <w:rsid w:val="00C251C2"/>
    <w:rsid w:val="00C25BC3"/>
    <w:rsid w:val="00C2626B"/>
    <w:rsid w:val="00C262E1"/>
    <w:rsid w:val="00C31132"/>
    <w:rsid w:val="00C34394"/>
    <w:rsid w:val="00C352B7"/>
    <w:rsid w:val="00C35945"/>
    <w:rsid w:val="00C3798A"/>
    <w:rsid w:val="00C4033C"/>
    <w:rsid w:val="00C40D86"/>
    <w:rsid w:val="00C419E9"/>
    <w:rsid w:val="00C41CE4"/>
    <w:rsid w:val="00C426DD"/>
    <w:rsid w:val="00C42A94"/>
    <w:rsid w:val="00C446C2"/>
    <w:rsid w:val="00C458B1"/>
    <w:rsid w:val="00C46B2C"/>
    <w:rsid w:val="00C47BDB"/>
    <w:rsid w:val="00C5022F"/>
    <w:rsid w:val="00C502C7"/>
    <w:rsid w:val="00C508B9"/>
    <w:rsid w:val="00C51D42"/>
    <w:rsid w:val="00C52D30"/>
    <w:rsid w:val="00C54493"/>
    <w:rsid w:val="00C54697"/>
    <w:rsid w:val="00C549EE"/>
    <w:rsid w:val="00C56419"/>
    <w:rsid w:val="00C60FE0"/>
    <w:rsid w:val="00C61093"/>
    <w:rsid w:val="00C61B69"/>
    <w:rsid w:val="00C61C30"/>
    <w:rsid w:val="00C61E70"/>
    <w:rsid w:val="00C623BB"/>
    <w:rsid w:val="00C62B26"/>
    <w:rsid w:val="00C638AA"/>
    <w:rsid w:val="00C63A2C"/>
    <w:rsid w:val="00C64681"/>
    <w:rsid w:val="00C64DAA"/>
    <w:rsid w:val="00C66329"/>
    <w:rsid w:val="00C6719A"/>
    <w:rsid w:val="00C676BE"/>
    <w:rsid w:val="00C67784"/>
    <w:rsid w:val="00C67B02"/>
    <w:rsid w:val="00C704A8"/>
    <w:rsid w:val="00C70D39"/>
    <w:rsid w:val="00C71C7C"/>
    <w:rsid w:val="00C722A1"/>
    <w:rsid w:val="00C732DE"/>
    <w:rsid w:val="00C73D6E"/>
    <w:rsid w:val="00C74123"/>
    <w:rsid w:val="00C75225"/>
    <w:rsid w:val="00C75321"/>
    <w:rsid w:val="00C75C18"/>
    <w:rsid w:val="00C75F5E"/>
    <w:rsid w:val="00C769CB"/>
    <w:rsid w:val="00C7718A"/>
    <w:rsid w:val="00C77891"/>
    <w:rsid w:val="00C77BB3"/>
    <w:rsid w:val="00C806B8"/>
    <w:rsid w:val="00C8118B"/>
    <w:rsid w:val="00C826AD"/>
    <w:rsid w:val="00C85543"/>
    <w:rsid w:val="00C85B9B"/>
    <w:rsid w:val="00C861A9"/>
    <w:rsid w:val="00C865D2"/>
    <w:rsid w:val="00C86AB1"/>
    <w:rsid w:val="00C90253"/>
    <w:rsid w:val="00C905AA"/>
    <w:rsid w:val="00C9117C"/>
    <w:rsid w:val="00C92BB6"/>
    <w:rsid w:val="00C92BEA"/>
    <w:rsid w:val="00C92DAF"/>
    <w:rsid w:val="00C94978"/>
    <w:rsid w:val="00C956C2"/>
    <w:rsid w:val="00C95983"/>
    <w:rsid w:val="00C965CD"/>
    <w:rsid w:val="00C966FD"/>
    <w:rsid w:val="00C9677A"/>
    <w:rsid w:val="00C968BB"/>
    <w:rsid w:val="00C96A52"/>
    <w:rsid w:val="00C972B2"/>
    <w:rsid w:val="00C974E1"/>
    <w:rsid w:val="00CA09CC"/>
    <w:rsid w:val="00CA0B5D"/>
    <w:rsid w:val="00CA0D59"/>
    <w:rsid w:val="00CA1743"/>
    <w:rsid w:val="00CA17EA"/>
    <w:rsid w:val="00CA1F3F"/>
    <w:rsid w:val="00CA2ECD"/>
    <w:rsid w:val="00CA3DF8"/>
    <w:rsid w:val="00CA5DCB"/>
    <w:rsid w:val="00CA6395"/>
    <w:rsid w:val="00CA717F"/>
    <w:rsid w:val="00CA7972"/>
    <w:rsid w:val="00CA79B6"/>
    <w:rsid w:val="00CB005E"/>
    <w:rsid w:val="00CB14C7"/>
    <w:rsid w:val="00CB1950"/>
    <w:rsid w:val="00CB2276"/>
    <w:rsid w:val="00CB2BED"/>
    <w:rsid w:val="00CB2DEC"/>
    <w:rsid w:val="00CB2FCF"/>
    <w:rsid w:val="00CB3229"/>
    <w:rsid w:val="00CB3AC8"/>
    <w:rsid w:val="00CB3B7E"/>
    <w:rsid w:val="00CB3E0F"/>
    <w:rsid w:val="00CB55F8"/>
    <w:rsid w:val="00CB6CAC"/>
    <w:rsid w:val="00CB749E"/>
    <w:rsid w:val="00CB77C7"/>
    <w:rsid w:val="00CC12C5"/>
    <w:rsid w:val="00CC217D"/>
    <w:rsid w:val="00CC30C0"/>
    <w:rsid w:val="00CC3623"/>
    <w:rsid w:val="00CC3926"/>
    <w:rsid w:val="00CC3C62"/>
    <w:rsid w:val="00CC56D7"/>
    <w:rsid w:val="00CC5711"/>
    <w:rsid w:val="00CC5B28"/>
    <w:rsid w:val="00CC67EF"/>
    <w:rsid w:val="00CC738E"/>
    <w:rsid w:val="00CC7537"/>
    <w:rsid w:val="00CC757F"/>
    <w:rsid w:val="00CC7775"/>
    <w:rsid w:val="00CD02FB"/>
    <w:rsid w:val="00CD11AD"/>
    <w:rsid w:val="00CD23E2"/>
    <w:rsid w:val="00CD2E0F"/>
    <w:rsid w:val="00CD2FE4"/>
    <w:rsid w:val="00CD30C0"/>
    <w:rsid w:val="00CD458D"/>
    <w:rsid w:val="00CD4EC4"/>
    <w:rsid w:val="00CD5619"/>
    <w:rsid w:val="00CD5BEF"/>
    <w:rsid w:val="00CD5DCA"/>
    <w:rsid w:val="00CD6074"/>
    <w:rsid w:val="00CD68C9"/>
    <w:rsid w:val="00CD69FA"/>
    <w:rsid w:val="00CD7682"/>
    <w:rsid w:val="00CE02E7"/>
    <w:rsid w:val="00CE07AA"/>
    <w:rsid w:val="00CE07FF"/>
    <w:rsid w:val="00CE0E2F"/>
    <w:rsid w:val="00CE1DBE"/>
    <w:rsid w:val="00CE2347"/>
    <w:rsid w:val="00CE240F"/>
    <w:rsid w:val="00CE3102"/>
    <w:rsid w:val="00CE51FA"/>
    <w:rsid w:val="00CE546B"/>
    <w:rsid w:val="00CE5B8C"/>
    <w:rsid w:val="00CE6378"/>
    <w:rsid w:val="00CE641B"/>
    <w:rsid w:val="00CE66F3"/>
    <w:rsid w:val="00CE71C5"/>
    <w:rsid w:val="00CE75F0"/>
    <w:rsid w:val="00CF0565"/>
    <w:rsid w:val="00CF09B2"/>
    <w:rsid w:val="00CF0BDD"/>
    <w:rsid w:val="00CF1045"/>
    <w:rsid w:val="00CF2515"/>
    <w:rsid w:val="00CF30D8"/>
    <w:rsid w:val="00CF3BDC"/>
    <w:rsid w:val="00CF3C91"/>
    <w:rsid w:val="00CF45D9"/>
    <w:rsid w:val="00CF4802"/>
    <w:rsid w:val="00CF52C6"/>
    <w:rsid w:val="00CF5BB7"/>
    <w:rsid w:val="00CF5C57"/>
    <w:rsid w:val="00CF717D"/>
    <w:rsid w:val="00CF79AA"/>
    <w:rsid w:val="00D0097F"/>
    <w:rsid w:val="00D02C5D"/>
    <w:rsid w:val="00D03F2A"/>
    <w:rsid w:val="00D03F31"/>
    <w:rsid w:val="00D04DD1"/>
    <w:rsid w:val="00D04F80"/>
    <w:rsid w:val="00D05F9B"/>
    <w:rsid w:val="00D06BB4"/>
    <w:rsid w:val="00D07DDF"/>
    <w:rsid w:val="00D100CB"/>
    <w:rsid w:val="00D11BD7"/>
    <w:rsid w:val="00D12027"/>
    <w:rsid w:val="00D1219C"/>
    <w:rsid w:val="00D13948"/>
    <w:rsid w:val="00D1463A"/>
    <w:rsid w:val="00D14E4E"/>
    <w:rsid w:val="00D15836"/>
    <w:rsid w:val="00D15B85"/>
    <w:rsid w:val="00D1701D"/>
    <w:rsid w:val="00D20797"/>
    <w:rsid w:val="00D20B14"/>
    <w:rsid w:val="00D21003"/>
    <w:rsid w:val="00D21B8A"/>
    <w:rsid w:val="00D21EEF"/>
    <w:rsid w:val="00D22F19"/>
    <w:rsid w:val="00D23564"/>
    <w:rsid w:val="00D23C03"/>
    <w:rsid w:val="00D23C04"/>
    <w:rsid w:val="00D23F9A"/>
    <w:rsid w:val="00D24B48"/>
    <w:rsid w:val="00D26EC6"/>
    <w:rsid w:val="00D271AF"/>
    <w:rsid w:val="00D303D4"/>
    <w:rsid w:val="00D306AA"/>
    <w:rsid w:val="00D30833"/>
    <w:rsid w:val="00D30915"/>
    <w:rsid w:val="00D30C68"/>
    <w:rsid w:val="00D31434"/>
    <w:rsid w:val="00D31B11"/>
    <w:rsid w:val="00D32AD7"/>
    <w:rsid w:val="00D331C8"/>
    <w:rsid w:val="00D334B9"/>
    <w:rsid w:val="00D36103"/>
    <w:rsid w:val="00D370BE"/>
    <w:rsid w:val="00D410A3"/>
    <w:rsid w:val="00D41C45"/>
    <w:rsid w:val="00D420D2"/>
    <w:rsid w:val="00D421B3"/>
    <w:rsid w:val="00D42AD0"/>
    <w:rsid w:val="00D4350C"/>
    <w:rsid w:val="00D43A75"/>
    <w:rsid w:val="00D44D70"/>
    <w:rsid w:val="00D44E85"/>
    <w:rsid w:val="00D451B0"/>
    <w:rsid w:val="00D45E83"/>
    <w:rsid w:val="00D46181"/>
    <w:rsid w:val="00D4638B"/>
    <w:rsid w:val="00D503B6"/>
    <w:rsid w:val="00D50600"/>
    <w:rsid w:val="00D5060F"/>
    <w:rsid w:val="00D509AA"/>
    <w:rsid w:val="00D50E99"/>
    <w:rsid w:val="00D51063"/>
    <w:rsid w:val="00D511B2"/>
    <w:rsid w:val="00D522EE"/>
    <w:rsid w:val="00D52C94"/>
    <w:rsid w:val="00D52CCD"/>
    <w:rsid w:val="00D5333A"/>
    <w:rsid w:val="00D53419"/>
    <w:rsid w:val="00D53A77"/>
    <w:rsid w:val="00D541DB"/>
    <w:rsid w:val="00D5424A"/>
    <w:rsid w:val="00D5679D"/>
    <w:rsid w:val="00D573F9"/>
    <w:rsid w:val="00D613EF"/>
    <w:rsid w:val="00D61563"/>
    <w:rsid w:val="00D61C99"/>
    <w:rsid w:val="00D62301"/>
    <w:rsid w:val="00D63BE8"/>
    <w:rsid w:val="00D6467A"/>
    <w:rsid w:val="00D64800"/>
    <w:rsid w:val="00D65281"/>
    <w:rsid w:val="00D65961"/>
    <w:rsid w:val="00D659EF"/>
    <w:rsid w:val="00D65B23"/>
    <w:rsid w:val="00D660CE"/>
    <w:rsid w:val="00D668A6"/>
    <w:rsid w:val="00D67CB5"/>
    <w:rsid w:val="00D706A0"/>
    <w:rsid w:val="00D71598"/>
    <w:rsid w:val="00D71B9F"/>
    <w:rsid w:val="00D7341A"/>
    <w:rsid w:val="00D73BF5"/>
    <w:rsid w:val="00D73CE6"/>
    <w:rsid w:val="00D74642"/>
    <w:rsid w:val="00D75722"/>
    <w:rsid w:val="00D75F5B"/>
    <w:rsid w:val="00D7610D"/>
    <w:rsid w:val="00D7623C"/>
    <w:rsid w:val="00D77593"/>
    <w:rsid w:val="00D777B4"/>
    <w:rsid w:val="00D81038"/>
    <w:rsid w:val="00D81F1A"/>
    <w:rsid w:val="00D82C2A"/>
    <w:rsid w:val="00D83DE0"/>
    <w:rsid w:val="00D858AD"/>
    <w:rsid w:val="00D86045"/>
    <w:rsid w:val="00D8626D"/>
    <w:rsid w:val="00D86984"/>
    <w:rsid w:val="00D86B8E"/>
    <w:rsid w:val="00D90181"/>
    <w:rsid w:val="00D909E6"/>
    <w:rsid w:val="00D90CE5"/>
    <w:rsid w:val="00D910A1"/>
    <w:rsid w:val="00D92C44"/>
    <w:rsid w:val="00D93317"/>
    <w:rsid w:val="00D9436B"/>
    <w:rsid w:val="00D94D3D"/>
    <w:rsid w:val="00D9522C"/>
    <w:rsid w:val="00D96C4E"/>
    <w:rsid w:val="00D972CA"/>
    <w:rsid w:val="00D973BE"/>
    <w:rsid w:val="00D97635"/>
    <w:rsid w:val="00D97D39"/>
    <w:rsid w:val="00D97EC3"/>
    <w:rsid w:val="00DA0064"/>
    <w:rsid w:val="00DA18AE"/>
    <w:rsid w:val="00DA3136"/>
    <w:rsid w:val="00DA415B"/>
    <w:rsid w:val="00DA4C66"/>
    <w:rsid w:val="00DA5DDD"/>
    <w:rsid w:val="00DA6988"/>
    <w:rsid w:val="00DA6CEB"/>
    <w:rsid w:val="00DA7EA7"/>
    <w:rsid w:val="00DB0679"/>
    <w:rsid w:val="00DB105B"/>
    <w:rsid w:val="00DB2137"/>
    <w:rsid w:val="00DB2FA2"/>
    <w:rsid w:val="00DB30CF"/>
    <w:rsid w:val="00DB35DA"/>
    <w:rsid w:val="00DB3E78"/>
    <w:rsid w:val="00DB4BD4"/>
    <w:rsid w:val="00DB5892"/>
    <w:rsid w:val="00DB6F67"/>
    <w:rsid w:val="00DB7CCB"/>
    <w:rsid w:val="00DC0D3F"/>
    <w:rsid w:val="00DC0E21"/>
    <w:rsid w:val="00DC1109"/>
    <w:rsid w:val="00DC24BC"/>
    <w:rsid w:val="00DC32C5"/>
    <w:rsid w:val="00DC34AA"/>
    <w:rsid w:val="00DC3A3D"/>
    <w:rsid w:val="00DC43AA"/>
    <w:rsid w:val="00DC467E"/>
    <w:rsid w:val="00DC4B4D"/>
    <w:rsid w:val="00DC5C51"/>
    <w:rsid w:val="00DC667E"/>
    <w:rsid w:val="00DC6FED"/>
    <w:rsid w:val="00DC7685"/>
    <w:rsid w:val="00DD0EF4"/>
    <w:rsid w:val="00DD14DE"/>
    <w:rsid w:val="00DD1586"/>
    <w:rsid w:val="00DD2AE0"/>
    <w:rsid w:val="00DD30B0"/>
    <w:rsid w:val="00DD3DF8"/>
    <w:rsid w:val="00DD41BA"/>
    <w:rsid w:val="00DD457D"/>
    <w:rsid w:val="00DD50D7"/>
    <w:rsid w:val="00DD5BB1"/>
    <w:rsid w:val="00DD5FE9"/>
    <w:rsid w:val="00DD6DB8"/>
    <w:rsid w:val="00DD701B"/>
    <w:rsid w:val="00DD715D"/>
    <w:rsid w:val="00DD7B1F"/>
    <w:rsid w:val="00DE002D"/>
    <w:rsid w:val="00DE2956"/>
    <w:rsid w:val="00DE3C68"/>
    <w:rsid w:val="00DE4D97"/>
    <w:rsid w:val="00DE632E"/>
    <w:rsid w:val="00DE661B"/>
    <w:rsid w:val="00DE69F7"/>
    <w:rsid w:val="00DE7D74"/>
    <w:rsid w:val="00DF00C6"/>
    <w:rsid w:val="00DF0308"/>
    <w:rsid w:val="00DF0354"/>
    <w:rsid w:val="00DF387B"/>
    <w:rsid w:val="00DF43F5"/>
    <w:rsid w:val="00DF54F2"/>
    <w:rsid w:val="00DF6B53"/>
    <w:rsid w:val="00DF73F6"/>
    <w:rsid w:val="00DF7711"/>
    <w:rsid w:val="00E000F3"/>
    <w:rsid w:val="00E00947"/>
    <w:rsid w:val="00E00C8B"/>
    <w:rsid w:val="00E01518"/>
    <w:rsid w:val="00E019AE"/>
    <w:rsid w:val="00E01AA3"/>
    <w:rsid w:val="00E0419C"/>
    <w:rsid w:val="00E04780"/>
    <w:rsid w:val="00E047BD"/>
    <w:rsid w:val="00E04A50"/>
    <w:rsid w:val="00E04E2C"/>
    <w:rsid w:val="00E05613"/>
    <w:rsid w:val="00E062DF"/>
    <w:rsid w:val="00E066C3"/>
    <w:rsid w:val="00E07814"/>
    <w:rsid w:val="00E07AF4"/>
    <w:rsid w:val="00E07D10"/>
    <w:rsid w:val="00E101D7"/>
    <w:rsid w:val="00E1105D"/>
    <w:rsid w:val="00E12849"/>
    <w:rsid w:val="00E13598"/>
    <w:rsid w:val="00E13B2F"/>
    <w:rsid w:val="00E14241"/>
    <w:rsid w:val="00E1466E"/>
    <w:rsid w:val="00E14DB9"/>
    <w:rsid w:val="00E14E71"/>
    <w:rsid w:val="00E1687B"/>
    <w:rsid w:val="00E1785C"/>
    <w:rsid w:val="00E20D06"/>
    <w:rsid w:val="00E20DEB"/>
    <w:rsid w:val="00E2117F"/>
    <w:rsid w:val="00E21902"/>
    <w:rsid w:val="00E22189"/>
    <w:rsid w:val="00E23846"/>
    <w:rsid w:val="00E241C7"/>
    <w:rsid w:val="00E24228"/>
    <w:rsid w:val="00E2496C"/>
    <w:rsid w:val="00E25335"/>
    <w:rsid w:val="00E26D45"/>
    <w:rsid w:val="00E30F45"/>
    <w:rsid w:val="00E31BDF"/>
    <w:rsid w:val="00E3219B"/>
    <w:rsid w:val="00E32430"/>
    <w:rsid w:val="00E352D9"/>
    <w:rsid w:val="00E371FC"/>
    <w:rsid w:val="00E40755"/>
    <w:rsid w:val="00E41BCC"/>
    <w:rsid w:val="00E41BF3"/>
    <w:rsid w:val="00E429BE"/>
    <w:rsid w:val="00E4350C"/>
    <w:rsid w:val="00E43578"/>
    <w:rsid w:val="00E44EA2"/>
    <w:rsid w:val="00E46156"/>
    <w:rsid w:val="00E46873"/>
    <w:rsid w:val="00E46E87"/>
    <w:rsid w:val="00E47392"/>
    <w:rsid w:val="00E47438"/>
    <w:rsid w:val="00E47757"/>
    <w:rsid w:val="00E47AD0"/>
    <w:rsid w:val="00E47DB2"/>
    <w:rsid w:val="00E47F72"/>
    <w:rsid w:val="00E513AC"/>
    <w:rsid w:val="00E5187B"/>
    <w:rsid w:val="00E52413"/>
    <w:rsid w:val="00E53812"/>
    <w:rsid w:val="00E54B09"/>
    <w:rsid w:val="00E54BF8"/>
    <w:rsid w:val="00E56676"/>
    <w:rsid w:val="00E566FB"/>
    <w:rsid w:val="00E56811"/>
    <w:rsid w:val="00E5744A"/>
    <w:rsid w:val="00E576BE"/>
    <w:rsid w:val="00E578B5"/>
    <w:rsid w:val="00E57DDE"/>
    <w:rsid w:val="00E60ADA"/>
    <w:rsid w:val="00E60B99"/>
    <w:rsid w:val="00E60D59"/>
    <w:rsid w:val="00E60FD9"/>
    <w:rsid w:val="00E612F1"/>
    <w:rsid w:val="00E61673"/>
    <w:rsid w:val="00E61DD1"/>
    <w:rsid w:val="00E62C6B"/>
    <w:rsid w:val="00E63D07"/>
    <w:rsid w:val="00E63D22"/>
    <w:rsid w:val="00E64A21"/>
    <w:rsid w:val="00E64DAD"/>
    <w:rsid w:val="00E64FBC"/>
    <w:rsid w:val="00E651A8"/>
    <w:rsid w:val="00E6670F"/>
    <w:rsid w:val="00E66A12"/>
    <w:rsid w:val="00E66E0F"/>
    <w:rsid w:val="00E6704F"/>
    <w:rsid w:val="00E67AEA"/>
    <w:rsid w:val="00E70513"/>
    <w:rsid w:val="00E709B8"/>
    <w:rsid w:val="00E72288"/>
    <w:rsid w:val="00E72FF1"/>
    <w:rsid w:val="00E731CB"/>
    <w:rsid w:val="00E73947"/>
    <w:rsid w:val="00E74398"/>
    <w:rsid w:val="00E74764"/>
    <w:rsid w:val="00E75F6E"/>
    <w:rsid w:val="00E763FF"/>
    <w:rsid w:val="00E76982"/>
    <w:rsid w:val="00E77722"/>
    <w:rsid w:val="00E77821"/>
    <w:rsid w:val="00E77918"/>
    <w:rsid w:val="00E80A60"/>
    <w:rsid w:val="00E81251"/>
    <w:rsid w:val="00E818D1"/>
    <w:rsid w:val="00E82DEA"/>
    <w:rsid w:val="00E845BC"/>
    <w:rsid w:val="00E8499E"/>
    <w:rsid w:val="00E852E8"/>
    <w:rsid w:val="00E8568A"/>
    <w:rsid w:val="00E86CC7"/>
    <w:rsid w:val="00E86FD7"/>
    <w:rsid w:val="00E87398"/>
    <w:rsid w:val="00E90AFC"/>
    <w:rsid w:val="00E92720"/>
    <w:rsid w:val="00E927B0"/>
    <w:rsid w:val="00E9406D"/>
    <w:rsid w:val="00E9457C"/>
    <w:rsid w:val="00E95FB3"/>
    <w:rsid w:val="00E960BE"/>
    <w:rsid w:val="00E96157"/>
    <w:rsid w:val="00E961CB"/>
    <w:rsid w:val="00E9692B"/>
    <w:rsid w:val="00E97961"/>
    <w:rsid w:val="00E97E5A"/>
    <w:rsid w:val="00EA0057"/>
    <w:rsid w:val="00EA04A0"/>
    <w:rsid w:val="00EA0997"/>
    <w:rsid w:val="00EA122F"/>
    <w:rsid w:val="00EA1B20"/>
    <w:rsid w:val="00EA20F9"/>
    <w:rsid w:val="00EA30D5"/>
    <w:rsid w:val="00EA3FC2"/>
    <w:rsid w:val="00EA4551"/>
    <w:rsid w:val="00EA5317"/>
    <w:rsid w:val="00EA5DC4"/>
    <w:rsid w:val="00EA6C5A"/>
    <w:rsid w:val="00EA7F8D"/>
    <w:rsid w:val="00EB0AE5"/>
    <w:rsid w:val="00EB0E06"/>
    <w:rsid w:val="00EB1094"/>
    <w:rsid w:val="00EB13BA"/>
    <w:rsid w:val="00EB32E6"/>
    <w:rsid w:val="00EB435A"/>
    <w:rsid w:val="00EB453B"/>
    <w:rsid w:val="00EB58B7"/>
    <w:rsid w:val="00EB6367"/>
    <w:rsid w:val="00EB6907"/>
    <w:rsid w:val="00EB70FC"/>
    <w:rsid w:val="00EB76A1"/>
    <w:rsid w:val="00EB7762"/>
    <w:rsid w:val="00EB7A46"/>
    <w:rsid w:val="00EC00F9"/>
    <w:rsid w:val="00EC0A23"/>
    <w:rsid w:val="00EC1672"/>
    <w:rsid w:val="00EC2534"/>
    <w:rsid w:val="00EC2700"/>
    <w:rsid w:val="00EC45A9"/>
    <w:rsid w:val="00EC4E03"/>
    <w:rsid w:val="00EC5BDD"/>
    <w:rsid w:val="00EC5C69"/>
    <w:rsid w:val="00EC78EE"/>
    <w:rsid w:val="00ED0528"/>
    <w:rsid w:val="00ED1576"/>
    <w:rsid w:val="00ED2AD5"/>
    <w:rsid w:val="00ED32A2"/>
    <w:rsid w:val="00ED345B"/>
    <w:rsid w:val="00ED3B46"/>
    <w:rsid w:val="00ED45FE"/>
    <w:rsid w:val="00ED6654"/>
    <w:rsid w:val="00ED6B0A"/>
    <w:rsid w:val="00ED6B55"/>
    <w:rsid w:val="00ED79DE"/>
    <w:rsid w:val="00EE0C9D"/>
    <w:rsid w:val="00EE24CD"/>
    <w:rsid w:val="00EE2817"/>
    <w:rsid w:val="00EE2A79"/>
    <w:rsid w:val="00EE34CF"/>
    <w:rsid w:val="00EE3810"/>
    <w:rsid w:val="00EE4654"/>
    <w:rsid w:val="00EE512D"/>
    <w:rsid w:val="00EE54FA"/>
    <w:rsid w:val="00EE5819"/>
    <w:rsid w:val="00EE5AA8"/>
    <w:rsid w:val="00EE6430"/>
    <w:rsid w:val="00EE6CCF"/>
    <w:rsid w:val="00EE7587"/>
    <w:rsid w:val="00EF1087"/>
    <w:rsid w:val="00EF2CED"/>
    <w:rsid w:val="00EF31CE"/>
    <w:rsid w:val="00EF3336"/>
    <w:rsid w:val="00EF383C"/>
    <w:rsid w:val="00EF4301"/>
    <w:rsid w:val="00EF4ECA"/>
    <w:rsid w:val="00EF64EC"/>
    <w:rsid w:val="00EF7527"/>
    <w:rsid w:val="00EF7809"/>
    <w:rsid w:val="00F00D04"/>
    <w:rsid w:val="00F014EE"/>
    <w:rsid w:val="00F01907"/>
    <w:rsid w:val="00F01A48"/>
    <w:rsid w:val="00F02B56"/>
    <w:rsid w:val="00F03A5A"/>
    <w:rsid w:val="00F0429B"/>
    <w:rsid w:val="00F04745"/>
    <w:rsid w:val="00F049A9"/>
    <w:rsid w:val="00F0548F"/>
    <w:rsid w:val="00F05C13"/>
    <w:rsid w:val="00F0639D"/>
    <w:rsid w:val="00F063B6"/>
    <w:rsid w:val="00F069E5"/>
    <w:rsid w:val="00F1022E"/>
    <w:rsid w:val="00F104C8"/>
    <w:rsid w:val="00F10E61"/>
    <w:rsid w:val="00F119CE"/>
    <w:rsid w:val="00F12106"/>
    <w:rsid w:val="00F12A54"/>
    <w:rsid w:val="00F130B1"/>
    <w:rsid w:val="00F14853"/>
    <w:rsid w:val="00F15DC3"/>
    <w:rsid w:val="00F174EF"/>
    <w:rsid w:val="00F203AB"/>
    <w:rsid w:val="00F206B7"/>
    <w:rsid w:val="00F20B7D"/>
    <w:rsid w:val="00F20F07"/>
    <w:rsid w:val="00F2159E"/>
    <w:rsid w:val="00F21C00"/>
    <w:rsid w:val="00F2218C"/>
    <w:rsid w:val="00F2312B"/>
    <w:rsid w:val="00F2319A"/>
    <w:rsid w:val="00F23FBF"/>
    <w:rsid w:val="00F249D0"/>
    <w:rsid w:val="00F266DD"/>
    <w:rsid w:val="00F26ECF"/>
    <w:rsid w:val="00F26FDB"/>
    <w:rsid w:val="00F300D6"/>
    <w:rsid w:val="00F31D0E"/>
    <w:rsid w:val="00F3384C"/>
    <w:rsid w:val="00F33B53"/>
    <w:rsid w:val="00F33BB0"/>
    <w:rsid w:val="00F342CC"/>
    <w:rsid w:val="00F34A63"/>
    <w:rsid w:val="00F366C8"/>
    <w:rsid w:val="00F3797C"/>
    <w:rsid w:val="00F407BB"/>
    <w:rsid w:val="00F40FFD"/>
    <w:rsid w:val="00F41A8E"/>
    <w:rsid w:val="00F41FCD"/>
    <w:rsid w:val="00F42431"/>
    <w:rsid w:val="00F43B2E"/>
    <w:rsid w:val="00F43FEA"/>
    <w:rsid w:val="00F44034"/>
    <w:rsid w:val="00F44320"/>
    <w:rsid w:val="00F44A00"/>
    <w:rsid w:val="00F44A65"/>
    <w:rsid w:val="00F459F5"/>
    <w:rsid w:val="00F45A12"/>
    <w:rsid w:val="00F4649D"/>
    <w:rsid w:val="00F46634"/>
    <w:rsid w:val="00F466AD"/>
    <w:rsid w:val="00F467EE"/>
    <w:rsid w:val="00F46A9D"/>
    <w:rsid w:val="00F46B7A"/>
    <w:rsid w:val="00F50B0C"/>
    <w:rsid w:val="00F51B48"/>
    <w:rsid w:val="00F520B9"/>
    <w:rsid w:val="00F521DA"/>
    <w:rsid w:val="00F525CA"/>
    <w:rsid w:val="00F52AE8"/>
    <w:rsid w:val="00F5357C"/>
    <w:rsid w:val="00F536CF"/>
    <w:rsid w:val="00F538F4"/>
    <w:rsid w:val="00F53A96"/>
    <w:rsid w:val="00F571E7"/>
    <w:rsid w:val="00F573B4"/>
    <w:rsid w:val="00F578A8"/>
    <w:rsid w:val="00F6028C"/>
    <w:rsid w:val="00F6149C"/>
    <w:rsid w:val="00F61620"/>
    <w:rsid w:val="00F61D55"/>
    <w:rsid w:val="00F62133"/>
    <w:rsid w:val="00F62C77"/>
    <w:rsid w:val="00F63503"/>
    <w:rsid w:val="00F65524"/>
    <w:rsid w:val="00F65597"/>
    <w:rsid w:val="00F655EC"/>
    <w:rsid w:val="00F65AEC"/>
    <w:rsid w:val="00F66305"/>
    <w:rsid w:val="00F66B16"/>
    <w:rsid w:val="00F66E7A"/>
    <w:rsid w:val="00F677CA"/>
    <w:rsid w:val="00F679FB"/>
    <w:rsid w:val="00F67C2E"/>
    <w:rsid w:val="00F70101"/>
    <w:rsid w:val="00F70525"/>
    <w:rsid w:val="00F71904"/>
    <w:rsid w:val="00F71E63"/>
    <w:rsid w:val="00F73497"/>
    <w:rsid w:val="00F7424C"/>
    <w:rsid w:val="00F7483C"/>
    <w:rsid w:val="00F74D1D"/>
    <w:rsid w:val="00F757EE"/>
    <w:rsid w:val="00F76651"/>
    <w:rsid w:val="00F769B8"/>
    <w:rsid w:val="00F76FE4"/>
    <w:rsid w:val="00F77272"/>
    <w:rsid w:val="00F81FFD"/>
    <w:rsid w:val="00F83186"/>
    <w:rsid w:val="00F850F6"/>
    <w:rsid w:val="00F85363"/>
    <w:rsid w:val="00F85BC0"/>
    <w:rsid w:val="00F85C3B"/>
    <w:rsid w:val="00F9059E"/>
    <w:rsid w:val="00F90CD8"/>
    <w:rsid w:val="00F92A49"/>
    <w:rsid w:val="00F92E98"/>
    <w:rsid w:val="00F93BF7"/>
    <w:rsid w:val="00F94233"/>
    <w:rsid w:val="00F945A2"/>
    <w:rsid w:val="00F94EB0"/>
    <w:rsid w:val="00F95B2D"/>
    <w:rsid w:val="00F95B84"/>
    <w:rsid w:val="00F95DC9"/>
    <w:rsid w:val="00F95F92"/>
    <w:rsid w:val="00F962AE"/>
    <w:rsid w:val="00F96BC8"/>
    <w:rsid w:val="00F9751F"/>
    <w:rsid w:val="00F976EF"/>
    <w:rsid w:val="00FA0111"/>
    <w:rsid w:val="00FA0B2A"/>
    <w:rsid w:val="00FA0C8A"/>
    <w:rsid w:val="00FA1F9A"/>
    <w:rsid w:val="00FA2212"/>
    <w:rsid w:val="00FA3155"/>
    <w:rsid w:val="00FA3847"/>
    <w:rsid w:val="00FA38DC"/>
    <w:rsid w:val="00FA3F0C"/>
    <w:rsid w:val="00FA4417"/>
    <w:rsid w:val="00FA55C3"/>
    <w:rsid w:val="00FA7081"/>
    <w:rsid w:val="00FA7D94"/>
    <w:rsid w:val="00FB02BF"/>
    <w:rsid w:val="00FB0A40"/>
    <w:rsid w:val="00FB11AA"/>
    <w:rsid w:val="00FB11E9"/>
    <w:rsid w:val="00FB3192"/>
    <w:rsid w:val="00FB41D8"/>
    <w:rsid w:val="00FB591E"/>
    <w:rsid w:val="00FB5AE9"/>
    <w:rsid w:val="00FB5B4D"/>
    <w:rsid w:val="00FB6D51"/>
    <w:rsid w:val="00FC031C"/>
    <w:rsid w:val="00FC0538"/>
    <w:rsid w:val="00FC059D"/>
    <w:rsid w:val="00FC0B4F"/>
    <w:rsid w:val="00FC2670"/>
    <w:rsid w:val="00FC26AA"/>
    <w:rsid w:val="00FC2C08"/>
    <w:rsid w:val="00FC4DA8"/>
    <w:rsid w:val="00FC77FD"/>
    <w:rsid w:val="00FD01EA"/>
    <w:rsid w:val="00FD07E7"/>
    <w:rsid w:val="00FD10A7"/>
    <w:rsid w:val="00FD28F8"/>
    <w:rsid w:val="00FD2DD7"/>
    <w:rsid w:val="00FD40C3"/>
    <w:rsid w:val="00FD45D2"/>
    <w:rsid w:val="00FD4643"/>
    <w:rsid w:val="00FD4B9C"/>
    <w:rsid w:val="00FD5124"/>
    <w:rsid w:val="00FD547A"/>
    <w:rsid w:val="00FD6805"/>
    <w:rsid w:val="00FE09DB"/>
    <w:rsid w:val="00FE1A7D"/>
    <w:rsid w:val="00FE1CD0"/>
    <w:rsid w:val="00FE1D5F"/>
    <w:rsid w:val="00FE23EB"/>
    <w:rsid w:val="00FE2D16"/>
    <w:rsid w:val="00FE3C11"/>
    <w:rsid w:val="00FE3FA3"/>
    <w:rsid w:val="00FE40C8"/>
    <w:rsid w:val="00FE414C"/>
    <w:rsid w:val="00FE4562"/>
    <w:rsid w:val="00FE4CCC"/>
    <w:rsid w:val="00FE5330"/>
    <w:rsid w:val="00FE5460"/>
    <w:rsid w:val="00FE59E9"/>
    <w:rsid w:val="00FE5B50"/>
    <w:rsid w:val="00FE5E69"/>
    <w:rsid w:val="00FE671C"/>
    <w:rsid w:val="00FE68EB"/>
    <w:rsid w:val="00FE7AC1"/>
    <w:rsid w:val="00FF045A"/>
    <w:rsid w:val="00FF07C1"/>
    <w:rsid w:val="00FF1B7E"/>
    <w:rsid w:val="00FF473F"/>
    <w:rsid w:val="00FF4F29"/>
    <w:rsid w:val="00FF4F48"/>
    <w:rsid w:val="00FF4F52"/>
    <w:rsid w:val="00FF7896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E3996B"/>
  <w15:chartTrackingRefBased/>
  <w15:docId w15:val="{4E6FCABC-21E9-DF49-BF73-267CFA0A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F34A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5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217"/>
    <w:rPr>
      <w:color w:val="919191" w:themeColor="followedHyperlink"/>
      <w:u w:val="single"/>
    </w:rPr>
  </w:style>
  <w:style w:type="character" w:customStyle="1" w:styleId="docurl">
    <w:name w:val="docurl"/>
    <w:basedOn w:val="DefaultParagraphFont"/>
    <w:rsid w:val="00AC6AB1"/>
  </w:style>
  <w:style w:type="paragraph" w:styleId="ListParagraph">
    <w:name w:val="List Paragraph"/>
    <w:basedOn w:val="Normal"/>
    <w:uiPriority w:val="34"/>
    <w:unhideWhenUsed/>
    <w:qFormat/>
    <w:rsid w:val="001B24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4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c\Downloads\mla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17216B51EB4495A529BBC35DCBB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44629-3CBB-49AE-ACC6-EE4A949C0B28}"/>
      </w:docPartPr>
      <w:docPartBody>
        <w:p w:rsidR="00C64B98" w:rsidRDefault="009D08C5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AuthorLastName, FirstName. </w:t>
          </w:r>
          <w:r>
            <w:rPr>
              <w:i/>
              <w:iCs/>
              <w:noProof/>
            </w:rPr>
            <w:t>Title of the Book Being Referenced</w:t>
          </w:r>
          <w:r>
            <w:rPr>
              <w:noProof/>
            </w:rPr>
            <w:t>. City Name: Name of Publisher, Year. Type of Medium (e.g. Print).</w:t>
          </w:r>
        </w:p>
        <w:p w:rsidR="00202AC1" w:rsidRDefault="009D08C5">
          <w:pPr>
            <w:pStyle w:val="FC17216B51EB4495A529BBC35DCBB77D"/>
          </w:pPr>
          <w:r>
            <w:rPr>
              <w:noProof/>
            </w:rPr>
            <w:t xml:space="preserve">LastName, First, Middle. "Article Title."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 xml:space="preserve"> (Year): Pages From - To. Print.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C5"/>
    <w:rsid w:val="00022C4A"/>
    <w:rsid w:val="0017064D"/>
    <w:rsid w:val="001D3D40"/>
    <w:rsid w:val="00202AC1"/>
    <w:rsid w:val="00221F6B"/>
    <w:rsid w:val="002434E0"/>
    <w:rsid w:val="002719F5"/>
    <w:rsid w:val="00284838"/>
    <w:rsid w:val="002A302C"/>
    <w:rsid w:val="002B7E3F"/>
    <w:rsid w:val="00420305"/>
    <w:rsid w:val="004B237C"/>
    <w:rsid w:val="0053525B"/>
    <w:rsid w:val="00576284"/>
    <w:rsid w:val="00577A4E"/>
    <w:rsid w:val="005E1E39"/>
    <w:rsid w:val="00652DE9"/>
    <w:rsid w:val="00737E98"/>
    <w:rsid w:val="00777E5C"/>
    <w:rsid w:val="00782399"/>
    <w:rsid w:val="00792B56"/>
    <w:rsid w:val="007B45EB"/>
    <w:rsid w:val="007B7614"/>
    <w:rsid w:val="007D021E"/>
    <w:rsid w:val="007F3CA6"/>
    <w:rsid w:val="008976D7"/>
    <w:rsid w:val="008E5157"/>
    <w:rsid w:val="00992A1C"/>
    <w:rsid w:val="009C3240"/>
    <w:rsid w:val="009D08C5"/>
    <w:rsid w:val="00A0324E"/>
    <w:rsid w:val="00A354AF"/>
    <w:rsid w:val="00A731CC"/>
    <w:rsid w:val="00A87E6F"/>
    <w:rsid w:val="00AA0C79"/>
    <w:rsid w:val="00AD1FF3"/>
    <w:rsid w:val="00B15051"/>
    <w:rsid w:val="00B96333"/>
    <w:rsid w:val="00C64B98"/>
    <w:rsid w:val="00CB7EC6"/>
    <w:rsid w:val="00D439F6"/>
    <w:rsid w:val="00D914E8"/>
    <w:rsid w:val="00DD20EC"/>
    <w:rsid w:val="00E0310E"/>
    <w:rsid w:val="00E75E5B"/>
    <w:rsid w:val="00EA2404"/>
    <w:rsid w:val="00ED0FDE"/>
    <w:rsid w:val="00EF2FD5"/>
    <w:rsid w:val="00F35807"/>
    <w:rsid w:val="00F4372A"/>
    <w:rsid w:val="00F97D67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FC17216B51EB4495A529BBC35DCBB77D">
    <w:name w:val="FC17216B51EB4495A529BBC35DCBB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6483D7B409F643BC90CCA6FBDF51DC" ma:contentTypeVersion="8" ma:contentTypeDescription="Create a new document." ma:contentTypeScope="" ma:versionID="ff9fc6670aa91ec386ef0df4788c7ad2">
  <xsd:schema xmlns:xsd="http://www.w3.org/2001/XMLSchema" xmlns:xs="http://www.w3.org/2001/XMLSchema" xmlns:p="http://schemas.microsoft.com/office/2006/metadata/properties" xmlns:ns3="f88159f7-43eb-4966-8cec-98edb273f4a4" targetNamespace="http://schemas.microsoft.com/office/2006/metadata/properties" ma:root="true" ma:fieldsID="a0a6afe19f1d5be6b9ab621432a64a33" ns3:_="">
    <xsd:import namespace="f88159f7-43eb-4966-8cec-98edb273f4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159f7-43eb-4966-8cec-98edb273f4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DD4E1D-8F94-4EA4-825C-EF833E8B8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159f7-43eb-4966-8cec-98edb273f4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3CBCF2-6C8B-0844-9B4B-4036523757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73E0F1-CF0C-4DBD-82F5-BAAFEC8E1E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44DE0E1-DD8F-40D5-9C1F-7C9DEF4BDC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C:\Users\manic\Downloads\mla-template.dotx</Template>
  <TotalTime>137</TotalTime>
  <Pages>5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Baires</dc:creator>
  <cp:keywords/>
  <dc:description/>
  <cp:lastModifiedBy>Baires, Alexander</cp:lastModifiedBy>
  <cp:revision>159</cp:revision>
  <dcterms:created xsi:type="dcterms:W3CDTF">2024-02-24T15:53:00Z</dcterms:created>
  <dcterms:modified xsi:type="dcterms:W3CDTF">2024-02-24T21:05:00Z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  <property fmtid="{D5CDD505-2E9C-101B-9397-08002B2CF9AE}" pid="4" name="ContentTypeId">
    <vt:lpwstr>0x0101003A6483D7B409F643BC90CCA6FBDF51DC</vt:lpwstr>
  </property>
  <property fmtid="{D5CDD505-2E9C-101B-9397-08002B2CF9AE}" pid="5" name="GrammarlyDocumentId">
    <vt:lpwstr>79024f1aa21357ea9fb2d8e4fdee001ff3f2705a5c68f9cd2fe46389aa40755d</vt:lpwstr>
  </property>
</Properties>
</file>